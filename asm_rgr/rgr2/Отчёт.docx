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3A8E0" w14:textId="77777777" w:rsidR="002114D4" w:rsidRPr="0069647E" w:rsidRDefault="002114D4" w:rsidP="002114D4">
      <w:pPr>
        <w:spacing w:after="0"/>
        <w:ind w:left="10" w:right="-58"/>
        <w:jc w:val="center"/>
      </w:pPr>
      <w:r w:rsidRPr="0069647E">
        <w:t xml:space="preserve">Федеральное государственное бюджетное образовательное учреждение высшего образования «Чувашский государственный университет им. И.Н. Ульянова» </w:t>
      </w:r>
    </w:p>
    <w:p w14:paraId="2B62A245" w14:textId="77777777" w:rsidR="002114D4" w:rsidRDefault="002114D4" w:rsidP="002114D4">
      <w:pPr>
        <w:spacing w:after="23" w:line="259" w:lineRule="auto"/>
      </w:pPr>
    </w:p>
    <w:p w14:paraId="01F80584" w14:textId="77777777" w:rsidR="002114D4" w:rsidRDefault="002114D4" w:rsidP="002114D4">
      <w:pPr>
        <w:spacing w:after="23" w:line="259" w:lineRule="auto"/>
      </w:pPr>
    </w:p>
    <w:p w14:paraId="22F84144" w14:textId="77777777" w:rsidR="002114D4" w:rsidRDefault="002114D4" w:rsidP="002114D4">
      <w:pPr>
        <w:spacing w:after="23" w:line="259" w:lineRule="auto"/>
      </w:pPr>
    </w:p>
    <w:p w14:paraId="28EC9CE8" w14:textId="77777777" w:rsidR="002114D4" w:rsidRPr="0069647E" w:rsidRDefault="002114D4" w:rsidP="002114D4">
      <w:pPr>
        <w:spacing w:after="23" w:line="259" w:lineRule="auto"/>
      </w:pPr>
    </w:p>
    <w:p w14:paraId="184C3A8A" w14:textId="77777777" w:rsidR="002114D4" w:rsidRPr="0069647E" w:rsidRDefault="002114D4" w:rsidP="002114D4">
      <w:pPr>
        <w:spacing w:after="0"/>
        <w:ind w:left="10" w:right="4"/>
        <w:jc w:val="center"/>
      </w:pPr>
      <w:r w:rsidRPr="0069647E">
        <w:t xml:space="preserve">Кафедра вычислительной техники </w:t>
      </w:r>
    </w:p>
    <w:p w14:paraId="3F6E73D5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B5E98F6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71EBC0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1204E42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F66FB2A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CBE5526" w14:textId="77777777" w:rsidR="002114D4" w:rsidRPr="0069647E" w:rsidRDefault="002114D4" w:rsidP="002114D4">
      <w:pPr>
        <w:spacing w:after="155" w:line="259" w:lineRule="auto"/>
      </w:pPr>
      <w:r w:rsidRPr="0069647E">
        <w:t xml:space="preserve"> </w:t>
      </w:r>
    </w:p>
    <w:p w14:paraId="6CD55E68" w14:textId="4D0655CD" w:rsidR="002114D4" w:rsidRPr="0069647E" w:rsidRDefault="0069705E" w:rsidP="002114D4">
      <w:pPr>
        <w:spacing w:after="34" w:line="259" w:lineRule="auto"/>
        <w:jc w:val="center"/>
      </w:pPr>
      <w:r>
        <w:rPr>
          <w:sz w:val="36"/>
        </w:rPr>
        <w:t>Расчётно-графическая</w:t>
      </w:r>
      <w:r w:rsidR="002114D4">
        <w:rPr>
          <w:sz w:val="36"/>
        </w:rPr>
        <w:t xml:space="preserve"> работа №</w:t>
      </w:r>
      <w:r>
        <w:rPr>
          <w:sz w:val="36"/>
        </w:rPr>
        <w:t>2</w:t>
      </w:r>
    </w:p>
    <w:p w14:paraId="5093A02F" w14:textId="39FE8544" w:rsidR="002114D4" w:rsidRDefault="002114D4" w:rsidP="002114D4">
      <w:pPr>
        <w:spacing w:after="0" w:line="259" w:lineRule="auto"/>
        <w:jc w:val="center"/>
        <w:rPr>
          <w:sz w:val="36"/>
        </w:rPr>
      </w:pPr>
      <w:r w:rsidRPr="0069647E">
        <w:rPr>
          <w:sz w:val="36"/>
        </w:rPr>
        <w:t xml:space="preserve">по дисциплине </w:t>
      </w:r>
      <w:r w:rsidR="0069705E">
        <w:rPr>
          <w:sz w:val="36"/>
        </w:rPr>
        <w:t>ЭВМ и периферийные устройства</w:t>
      </w:r>
    </w:p>
    <w:p w14:paraId="4A751433" w14:textId="77777777" w:rsidR="002114D4" w:rsidRDefault="002114D4" w:rsidP="002114D4">
      <w:pPr>
        <w:spacing w:after="0" w:line="259" w:lineRule="auto"/>
        <w:jc w:val="center"/>
      </w:pPr>
    </w:p>
    <w:p w14:paraId="0894BC4D" w14:textId="32989A84" w:rsidR="002114D4" w:rsidRPr="0069705E" w:rsidRDefault="002114D4" w:rsidP="002114D4">
      <w:pPr>
        <w:spacing w:after="0" w:line="259" w:lineRule="auto"/>
        <w:jc w:val="center"/>
      </w:pPr>
      <w:r>
        <w:t xml:space="preserve"> </w:t>
      </w:r>
      <w:r w:rsidR="0069705E">
        <w:t xml:space="preserve">Установка системных параметров компьютера </w:t>
      </w:r>
      <w:r w:rsidR="0069705E" w:rsidRPr="00840288">
        <w:br/>
      </w:r>
      <w:r w:rsidR="0069705E">
        <w:t xml:space="preserve">с использованием функции </w:t>
      </w:r>
      <w:proofErr w:type="spellStart"/>
      <w:r w:rsidR="0069705E">
        <w:rPr>
          <w:lang w:val="en-US"/>
        </w:rPr>
        <w:t>SystemParametersInfo</w:t>
      </w:r>
      <w:proofErr w:type="spellEnd"/>
    </w:p>
    <w:p w14:paraId="4D088C4C" w14:textId="6D2D22DD" w:rsidR="002114D4" w:rsidRPr="0069647E" w:rsidRDefault="002114D4" w:rsidP="002114D4">
      <w:pPr>
        <w:spacing w:after="0" w:line="259" w:lineRule="auto"/>
        <w:jc w:val="center"/>
      </w:pPr>
      <w:r>
        <w:t>Вариант №</w:t>
      </w:r>
      <w:r w:rsidR="00C85D74">
        <w:t>4</w:t>
      </w:r>
    </w:p>
    <w:p w14:paraId="5BFB0D89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9431703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2DD6AA8E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1F59C29C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518B96EA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73296A5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16E19BEC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8275A37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8BCD3A3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F0FDE06" w14:textId="77777777" w:rsidR="002114D4" w:rsidRPr="0069647E" w:rsidRDefault="002114D4" w:rsidP="002114D4">
      <w:pPr>
        <w:spacing w:after="22" w:line="259" w:lineRule="auto"/>
      </w:pPr>
      <w:r w:rsidRPr="0069647E">
        <w:t xml:space="preserve"> </w:t>
      </w:r>
    </w:p>
    <w:p w14:paraId="6EC53C6E" w14:textId="06F8B42C" w:rsidR="002114D4" w:rsidRPr="0069647E" w:rsidRDefault="002114D4" w:rsidP="002114D4">
      <w:pPr>
        <w:ind w:left="5387" w:right="238"/>
      </w:pPr>
      <w:r>
        <w:t>Выполнил</w:t>
      </w:r>
      <w:r w:rsidRPr="0069647E">
        <w:t>:</w:t>
      </w:r>
      <w:r>
        <w:t xml:space="preserve"> </w:t>
      </w:r>
      <w:r w:rsidR="00213C5F">
        <w:t>Федоров Яков Антонович</w:t>
      </w:r>
      <w:r w:rsidRPr="0069647E">
        <w:t xml:space="preserve"> студент</w:t>
      </w:r>
      <w:r>
        <w:t xml:space="preserve"> </w:t>
      </w:r>
      <w:r w:rsidRPr="0069647E">
        <w:t>группы ИВТ-4</w:t>
      </w:r>
      <w:r w:rsidRPr="008C5C45">
        <w:t>2</w:t>
      </w:r>
      <w:r w:rsidRPr="0069647E">
        <w:t xml:space="preserve">-23 </w:t>
      </w:r>
    </w:p>
    <w:p w14:paraId="1FAC4744" w14:textId="3097EF26" w:rsidR="002114D4" w:rsidRPr="0069705E" w:rsidRDefault="002114D4" w:rsidP="002114D4">
      <w:pPr>
        <w:ind w:left="5387"/>
      </w:pPr>
      <w:r w:rsidRPr="0069647E">
        <w:t>Проверил</w:t>
      </w:r>
      <w:r w:rsidR="0069705E">
        <w:t>а</w:t>
      </w:r>
      <w:r w:rsidRPr="0069647E">
        <w:t xml:space="preserve">: </w:t>
      </w:r>
      <w:r w:rsidR="0069705E">
        <w:t>доцент Андреева А.А.</w:t>
      </w:r>
    </w:p>
    <w:p w14:paraId="2F36C68F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36C210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63C1BE1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D3B5062" w14:textId="73F694FE" w:rsidR="002114D4" w:rsidRPr="0069647E" w:rsidRDefault="002114D4" w:rsidP="002114D4">
      <w:pPr>
        <w:spacing w:after="0" w:line="259" w:lineRule="auto"/>
      </w:pPr>
      <w:r w:rsidRPr="0069647E">
        <w:t xml:space="preserve">  </w:t>
      </w:r>
    </w:p>
    <w:p w14:paraId="37877567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2AFB3ED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9967E31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D73D146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F306278" w14:textId="77777777" w:rsidR="00917205" w:rsidRDefault="002114D4" w:rsidP="002114D4">
      <w:pPr>
        <w:spacing w:after="0"/>
        <w:ind w:left="10" w:right="7"/>
        <w:jc w:val="center"/>
      </w:pPr>
      <w:r w:rsidRPr="0069647E">
        <w:t>Чебоксары, 202</w:t>
      </w:r>
      <w:r w:rsidRPr="008A50B4">
        <w:t>5</w:t>
      </w:r>
      <w:r w:rsidRPr="0069647E">
        <w:t xml:space="preserve"> </w:t>
      </w:r>
    </w:p>
    <w:p w14:paraId="64391A58" w14:textId="1890FAB0" w:rsidR="000F56F2" w:rsidRPr="000F56F2" w:rsidRDefault="000F56F2" w:rsidP="000F56F2">
      <w:pPr>
        <w:jc w:val="center"/>
        <w:rPr>
          <w:rStyle w:val="ac"/>
        </w:rPr>
      </w:pPr>
      <w:r w:rsidRPr="000F56F2">
        <w:rPr>
          <w:rStyle w:val="ac"/>
        </w:rPr>
        <w:lastRenderedPageBreak/>
        <w:t>Цель работы</w:t>
      </w:r>
    </w:p>
    <w:p w14:paraId="1DA683C2" w14:textId="2C919B0C" w:rsidR="000F56F2" w:rsidRDefault="000F56F2" w:rsidP="002114D4">
      <w:r>
        <w:t xml:space="preserve">Получить практические навыки по установке системных параметров компьютера с использованием функции </w:t>
      </w:r>
      <w:proofErr w:type="spellStart"/>
      <w:r>
        <w:rPr>
          <w:lang w:val="en-US"/>
        </w:rPr>
        <w:t>SystemParametersInfo</w:t>
      </w:r>
      <w:proofErr w:type="spellEnd"/>
      <w:r w:rsidRPr="000F56F2">
        <w:t>.</w:t>
      </w:r>
    </w:p>
    <w:p w14:paraId="1F7C91BC" w14:textId="01FC04FF" w:rsidR="000F56F2" w:rsidRPr="00552705" w:rsidRDefault="00552705" w:rsidP="00552705">
      <w:pPr>
        <w:jc w:val="center"/>
        <w:rPr>
          <w:rStyle w:val="ac"/>
        </w:rPr>
      </w:pPr>
      <w:r w:rsidRPr="00552705">
        <w:rPr>
          <w:rStyle w:val="ac"/>
        </w:rPr>
        <w:t>Задание к лабораторной работе</w:t>
      </w:r>
    </w:p>
    <w:p w14:paraId="24841732" w14:textId="44DCA93B" w:rsidR="00552705" w:rsidRDefault="00552705" w:rsidP="002114D4">
      <w:r>
        <w:t xml:space="preserve">Создать консольное приложение с использованием функции </w:t>
      </w:r>
      <w:proofErr w:type="spellStart"/>
      <w:r>
        <w:rPr>
          <w:lang w:val="en-US"/>
        </w:rPr>
        <w:t>SystemParametersInfo</w:t>
      </w:r>
      <w:proofErr w:type="spellEnd"/>
      <w:r>
        <w:t>:</w:t>
      </w:r>
      <w:r w:rsidR="000C581D">
        <w:t xml:space="preserve"> изменить </w:t>
      </w:r>
      <w:proofErr w:type="spellStart"/>
      <w:r w:rsidR="000C581D">
        <w:rPr>
          <w:lang w:val="en-GB"/>
        </w:rPr>
        <w:t>highcontrast</w:t>
      </w:r>
      <w:proofErr w:type="spellEnd"/>
      <w:r>
        <w:t>.</w:t>
      </w:r>
    </w:p>
    <w:p w14:paraId="48D3D2D8" w14:textId="58CBDA5B" w:rsidR="00552705" w:rsidRPr="00AF0372" w:rsidRDefault="00552705" w:rsidP="00AF0372">
      <w:pPr>
        <w:jc w:val="center"/>
        <w:rPr>
          <w:rStyle w:val="ac"/>
        </w:rPr>
      </w:pPr>
      <w:r w:rsidRPr="00AF0372">
        <w:rPr>
          <w:rStyle w:val="ac"/>
        </w:rPr>
        <w:t xml:space="preserve">Описание входных и выходных параметров функции </w:t>
      </w:r>
      <w:proofErr w:type="spellStart"/>
      <w:r w:rsidRPr="00AF0372">
        <w:rPr>
          <w:rStyle w:val="ac"/>
        </w:rPr>
        <w:t>SystemParametersInfo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F0372" w14:paraId="4E6C9195" w14:textId="77777777" w:rsidTr="00AF0372">
        <w:tc>
          <w:tcPr>
            <w:tcW w:w="5228" w:type="dxa"/>
          </w:tcPr>
          <w:p w14:paraId="1803973B" w14:textId="44C2078C" w:rsidR="00AF0372" w:rsidRPr="00AF0372" w:rsidRDefault="00AF0372" w:rsidP="00AF0372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uiAction</w:t>
            </w:r>
            <w:proofErr w:type="spellEnd"/>
          </w:p>
        </w:tc>
        <w:tc>
          <w:tcPr>
            <w:tcW w:w="5228" w:type="dxa"/>
          </w:tcPr>
          <w:p w14:paraId="5CCD636F" w14:textId="185A2046" w:rsidR="00AF0372" w:rsidRDefault="00AF0372" w:rsidP="00AF0372">
            <w:pPr>
              <w:jc w:val="center"/>
            </w:pPr>
            <w:r>
              <w:t>Выходные параметры</w:t>
            </w:r>
          </w:p>
        </w:tc>
      </w:tr>
      <w:tr w:rsidR="00AF0372" w14:paraId="6D065984" w14:textId="77777777" w:rsidTr="00AF0372">
        <w:tc>
          <w:tcPr>
            <w:tcW w:w="5228" w:type="dxa"/>
          </w:tcPr>
          <w:p w14:paraId="5674AA21" w14:textId="592899AC" w:rsidR="00AF0372" w:rsidRPr="00196A12" w:rsidRDefault="00196A12" w:rsidP="002114D4">
            <w:r w:rsidRPr="00196A12">
              <w:rPr>
                <w:b/>
                <w:bCs/>
              </w:rPr>
              <w:t>SPI_GETHIGHCONTRAST</w:t>
            </w:r>
            <w:r w:rsidR="00AF0372">
              <w:rPr>
                <w:lang w:val="en-US"/>
              </w:rPr>
              <w:t xml:space="preserve">= </w:t>
            </w:r>
            <w:r>
              <w:t>66</w:t>
            </w:r>
          </w:p>
        </w:tc>
        <w:tc>
          <w:tcPr>
            <w:tcW w:w="5228" w:type="dxa"/>
          </w:tcPr>
          <w:p w14:paraId="54AF8822" w14:textId="7601E921" w:rsidR="00AF0372" w:rsidRDefault="00196A12" w:rsidP="002114D4">
            <w:r w:rsidRPr="00196A12">
              <w:t xml:space="preserve">Получить параметры высокой контрастности. Параметр </w:t>
            </w:r>
            <w:proofErr w:type="spellStart"/>
            <w:r w:rsidRPr="00196A12">
              <w:t>pvParam</w:t>
            </w:r>
            <w:proofErr w:type="spellEnd"/>
            <w:r w:rsidRPr="00196A12">
              <w:t xml:space="preserve"> должен указывать на структуру HIGHCONTRAST, которая получает текущие настройки режима высокой контрастности.</w:t>
            </w:r>
          </w:p>
        </w:tc>
      </w:tr>
      <w:tr w:rsidR="00AF0372" w14:paraId="12A61C64" w14:textId="77777777" w:rsidTr="00AF0372">
        <w:tc>
          <w:tcPr>
            <w:tcW w:w="5228" w:type="dxa"/>
          </w:tcPr>
          <w:p w14:paraId="1BEE3F82" w14:textId="06882D9A" w:rsidR="00AF0372" w:rsidRPr="00196A12" w:rsidRDefault="00196A12" w:rsidP="002114D4">
            <w:r w:rsidRPr="00196A12">
              <w:rPr>
                <w:b/>
                <w:bCs/>
              </w:rPr>
              <w:t>SPI_SETHIGHCONTRAST</w:t>
            </w:r>
            <w:r w:rsidR="00AF0372">
              <w:rPr>
                <w:lang w:val="en-US"/>
              </w:rPr>
              <w:t xml:space="preserve">= </w:t>
            </w:r>
            <w:r>
              <w:t>67</w:t>
            </w:r>
          </w:p>
        </w:tc>
        <w:tc>
          <w:tcPr>
            <w:tcW w:w="5228" w:type="dxa"/>
          </w:tcPr>
          <w:p w14:paraId="1E0721BD" w14:textId="59EA1CB3" w:rsidR="00AF0372" w:rsidRPr="007836DD" w:rsidRDefault="007836DD" w:rsidP="002114D4">
            <w:r w:rsidRPr="007836DD">
              <w:t xml:space="preserve">Установить параметры высокой контрастности. Параметр </w:t>
            </w:r>
            <w:proofErr w:type="spellStart"/>
            <w:r w:rsidRPr="007836DD">
              <w:t>pvParam</w:t>
            </w:r>
            <w:proofErr w:type="spellEnd"/>
            <w:r w:rsidRPr="007836DD">
              <w:t xml:space="preserve"> должен указывать на структуру HIGHCONTRAST с новыми настройками режима высокой контрастности.</w:t>
            </w:r>
          </w:p>
        </w:tc>
      </w:tr>
    </w:tbl>
    <w:p w14:paraId="7D25EC96" w14:textId="77777777" w:rsidR="00AF0372" w:rsidRPr="00840288" w:rsidRDefault="00AF0372" w:rsidP="002114D4"/>
    <w:p w14:paraId="424D5FFB" w14:textId="3F84F5C2" w:rsidR="00AF0372" w:rsidRDefault="00AF0372" w:rsidP="00AF0372">
      <w:pPr>
        <w:jc w:val="center"/>
      </w:pPr>
    </w:p>
    <w:p w14:paraId="6AD4ED03" w14:textId="304F1B22" w:rsidR="00D9014A" w:rsidRDefault="00D9014A" w:rsidP="00AF0372">
      <w:pPr>
        <w:jc w:val="center"/>
      </w:pPr>
    </w:p>
    <w:p w14:paraId="65D0B9C5" w14:textId="1373B347" w:rsidR="00D9014A" w:rsidRDefault="00D9014A" w:rsidP="00AF0372">
      <w:pPr>
        <w:jc w:val="center"/>
      </w:pPr>
    </w:p>
    <w:p w14:paraId="58B1762B" w14:textId="2B0F457C" w:rsidR="00D9014A" w:rsidRDefault="00D9014A" w:rsidP="00AF0372">
      <w:pPr>
        <w:jc w:val="center"/>
      </w:pPr>
    </w:p>
    <w:p w14:paraId="03E9752D" w14:textId="2E40EBA2" w:rsidR="00D9014A" w:rsidRDefault="00D9014A" w:rsidP="00AF0372">
      <w:pPr>
        <w:jc w:val="center"/>
      </w:pPr>
    </w:p>
    <w:p w14:paraId="0B9C66BE" w14:textId="0A1E460B" w:rsidR="00D9014A" w:rsidRDefault="00D9014A" w:rsidP="00AF0372">
      <w:pPr>
        <w:jc w:val="center"/>
      </w:pPr>
    </w:p>
    <w:p w14:paraId="4671BE41" w14:textId="149CAE8A" w:rsidR="00D9014A" w:rsidRDefault="00D9014A" w:rsidP="00AF0372">
      <w:pPr>
        <w:jc w:val="center"/>
      </w:pPr>
    </w:p>
    <w:p w14:paraId="59E09F53" w14:textId="77777777" w:rsidR="00D9014A" w:rsidRPr="00D9014A" w:rsidRDefault="00D9014A" w:rsidP="00AF0372">
      <w:pPr>
        <w:jc w:val="center"/>
      </w:pPr>
    </w:p>
    <w:p w14:paraId="0FA650AA" w14:textId="5ECD008D" w:rsidR="007836DD" w:rsidRDefault="007836DD" w:rsidP="000F56F2">
      <w:pPr>
        <w:jc w:val="center"/>
        <w:rPr>
          <w:rStyle w:val="ac"/>
        </w:rPr>
      </w:pPr>
    </w:p>
    <w:p w14:paraId="799B1A14" w14:textId="77777777" w:rsidR="00D9014A" w:rsidRDefault="00D9014A" w:rsidP="000F56F2">
      <w:pPr>
        <w:jc w:val="center"/>
        <w:rPr>
          <w:rStyle w:val="ac"/>
        </w:rPr>
      </w:pPr>
    </w:p>
    <w:p w14:paraId="637B0D29" w14:textId="77777777" w:rsidR="007836DD" w:rsidRDefault="007836DD" w:rsidP="000F56F2">
      <w:pPr>
        <w:jc w:val="center"/>
        <w:rPr>
          <w:rStyle w:val="ac"/>
        </w:rPr>
      </w:pPr>
    </w:p>
    <w:p w14:paraId="6B01ED12" w14:textId="77777777" w:rsidR="007836DD" w:rsidRDefault="007836DD" w:rsidP="000F56F2">
      <w:pPr>
        <w:jc w:val="center"/>
        <w:rPr>
          <w:rStyle w:val="ac"/>
        </w:rPr>
      </w:pPr>
    </w:p>
    <w:p w14:paraId="2C501F0C" w14:textId="77777777" w:rsidR="00D9014A" w:rsidRPr="00AF0372" w:rsidRDefault="00D9014A" w:rsidP="00D9014A">
      <w:pPr>
        <w:keepNext/>
        <w:jc w:val="center"/>
        <w:rPr>
          <w:rStyle w:val="ac"/>
        </w:rPr>
      </w:pPr>
      <w:r w:rsidRPr="00AF0372">
        <w:rPr>
          <w:rStyle w:val="ac"/>
        </w:rPr>
        <w:t>Граф-схема алгоритма</w:t>
      </w:r>
    </w:p>
    <w:p w14:paraId="02A09BEF" w14:textId="77777777" w:rsidR="007836DD" w:rsidRDefault="007836DD" w:rsidP="000F56F2">
      <w:pPr>
        <w:jc w:val="center"/>
        <w:rPr>
          <w:rStyle w:val="ac"/>
        </w:rPr>
      </w:pPr>
    </w:p>
    <w:p w14:paraId="769125E1" w14:textId="00CAA448" w:rsidR="007836DD" w:rsidRDefault="007836DD" w:rsidP="000F56F2">
      <w:pPr>
        <w:jc w:val="center"/>
        <w:rPr>
          <w:rStyle w:val="ac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EE15B6" wp14:editId="0DF333A4">
                <wp:simplePos x="0" y="0"/>
                <wp:positionH relativeFrom="column">
                  <wp:posOffset>91440</wp:posOffset>
                </wp:positionH>
                <wp:positionV relativeFrom="paragraph">
                  <wp:posOffset>-32385</wp:posOffset>
                </wp:positionV>
                <wp:extent cx="1260000" cy="395980"/>
                <wp:effectExtent l="0" t="0" r="0" b="0"/>
                <wp:wrapNone/>
                <wp:docPr id="7" name="Блок-схема: знак заверше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9598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ECAA3" w14:textId="77777777" w:rsidR="007836DD" w:rsidRPr="0075291A" w:rsidRDefault="007836DD" w:rsidP="007836DD">
                            <w:pPr>
                              <w:jc w:val="center"/>
                            </w:pPr>
                            <w:r>
                              <w:t>начало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EE15B6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Блок-схема: знак завершения 7" o:spid="_x0000_s1026" type="#_x0000_t116" style="position:absolute;left:0;text-align:left;margin-left:7.2pt;margin-top:-2.55pt;width:99.2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" fillcolor="white [3201]" strokecolor="black [3200]" strokeweight="1pt">
                <v:textbox>
                  <w:txbxContent>
                    <w:p w14:paraId="411ECAA3" w14:textId="77777777" w:rsidR="007836DD" w:rsidRPr="0075291A" w:rsidRDefault="007836DD" w:rsidP="007836DD">
                      <w:pPr>
                        <w:jc w:val="center"/>
                      </w:pPr>
                      <w:r>
                        <w:t>начало</w:t>
                      </w:r>
                    </w:p>
                  </w:txbxContent>
                </v:textbox>
              </v:shape>
            </w:pict>
          </mc:Fallback>
        </mc:AlternateContent>
      </w:r>
    </w:p>
    <w:p w14:paraId="416D2768" w14:textId="0ECD2796" w:rsidR="007836DD" w:rsidRDefault="007836DD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7AD4F0" wp14:editId="12266322">
                <wp:simplePos x="0" y="0"/>
                <wp:positionH relativeFrom="margin">
                  <wp:align>left</wp:align>
                </wp:positionH>
                <wp:positionV relativeFrom="paragraph">
                  <wp:posOffset>249555</wp:posOffset>
                </wp:positionV>
                <wp:extent cx="1821180" cy="441960"/>
                <wp:effectExtent l="0" t="0" r="26670" b="15240"/>
                <wp:wrapNone/>
                <wp:docPr id="9" name="Блок-схема: процесс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FD71A" w14:textId="77777777" w:rsidR="007836DD" w:rsidRPr="007836DD" w:rsidRDefault="007836DD" w:rsidP="007836D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836DD">
                              <w:rPr>
                                <w:sz w:val="20"/>
                                <w:szCs w:val="20"/>
                              </w:rPr>
                              <w:t xml:space="preserve">Получить текущее состояние </w:t>
                            </w:r>
                            <w:proofErr w:type="spellStart"/>
                            <w:r w:rsidRPr="007836DD">
                              <w:rPr>
                                <w:sz w:val="20"/>
                                <w:szCs w:val="20"/>
                              </w:rPr>
                              <w:t>HighContrast</w:t>
                            </w:r>
                            <w:proofErr w:type="spellEnd"/>
                          </w:p>
                          <w:p w14:paraId="2925A94E" w14:textId="3B7B260F" w:rsidR="007836DD" w:rsidRPr="00961B8B" w:rsidRDefault="007836DD" w:rsidP="007836D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AD4F0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9" o:spid="_x0000_s1027" type="#_x0000_t109" style="position:absolute;left:0;text-align:left;margin-left:0;margin-top:19.65pt;width:143.4pt;height:34.8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" fillcolor="white [3201]" strokecolor="black [3200]" strokeweight="1pt">
                <v:textbox>
                  <w:txbxContent>
                    <w:p w14:paraId="7E6FD71A" w14:textId="77777777" w:rsidR="007836DD" w:rsidRPr="007836DD" w:rsidRDefault="007836DD" w:rsidP="007836D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836DD">
                        <w:rPr>
                          <w:sz w:val="20"/>
                          <w:szCs w:val="20"/>
                        </w:rPr>
                        <w:t xml:space="preserve">Получить текущее состояние </w:t>
                      </w:r>
                      <w:proofErr w:type="spellStart"/>
                      <w:r w:rsidRPr="007836DD">
                        <w:rPr>
                          <w:sz w:val="20"/>
                          <w:szCs w:val="20"/>
                        </w:rPr>
                        <w:t>HighContrast</w:t>
                      </w:r>
                      <w:proofErr w:type="spellEnd"/>
                    </w:p>
                    <w:p w14:paraId="2925A94E" w14:textId="3B7B260F" w:rsidR="007836DD" w:rsidRPr="00961B8B" w:rsidRDefault="007836DD" w:rsidP="007836DD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69736D" wp14:editId="4D85DBF3">
                <wp:simplePos x="0" y="0"/>
                <wp:positionH relativeFrom="column">
                  <wp:posOffset>769620</wp:posOffset>
                </wp:positionH>
                <wp:positionV relativeFrom="paragraph">
                  <wp:posOffset>6985</wp:posOffset>
                </wp:positionV>
                <wp:extent cx="2344" cy="252234"/>
                <wp:effectExtent l="0" t="0" r="0" b="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4" cy="252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870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" o:spid="_x0000_s1026" type="#_x0000_t32" style="position:absolute;margin-left:60.6pt;margin-top:.55pt;width:.2pt;height:19.8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</w:p>
    <w:p w14:paraId="3B322EC5" w14:textId="0DD332EC" w:rsidR="007836DD" w:rsidRDefault="007836DD" w:rsidP="000F56F2">
      <w:pPr>
        <w:jc w:val="center"/>
        <w:rPr>
          <w:rStyle w:val="ac"/>
        </w:rPr>
      </w:pPr>
    </w:p>
    <w:p w14:paraId="1AC3764B" w14:textId="36CADADA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007670" wp14:editId="1F9811BA">
                <wp:simplePos x="0" y="0"/>
                <wp:positionH relativeFrom="column">
                  <wp:posOffset>72390</wp:posOffset>
                </wp:positionH>
                <wp:positionV relativeFrom="paragraph">
                  <wp:posOffset>257810</wp:posOffset>
                </wp:positionV>
                <wp:extent cx="1611630" cy="918210"/>
                <wp:effectExtent l="19050" t="19050" r="26670" b="34290"/>
                <wp:wrapNone/>
                <wp:docPr id="12" name="Блок-схема: решени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9182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9E094" w14:textId="77777777" w:rsidR="007836DD" w:rsidRPr="00961B8B" w:rsidRDefault="007836DD" w:rsidP="007836D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1B8B">
                              <w:rPr>
                                <w:sz w:val="20"/>
                                <w:szCs w:val="20"/>
                              </w:rPr>
                              <w:t>Получено успешно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007670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2" o:spid="_x0000_s1028" type="#_x0000_t110" style="position:absolute;left:0;text-align:left;margin-left:5.7pt;margin-top:20.3pt;width:126.9pt;height:7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" fillcolor="white [3201]" strokecolor="black [3200]" strokeweight="1pt">
                <v:textbox>
                  <w:txbxContent>
                    <w:p w14:paraId="3F09E094" w14:textId="77777777" w:rsidR="007836DD" w:rsidRPr="00961B8B" w:rsidRDefault="007836DD" w:rsidP="007836D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1B8B">
                        <w:rPr>
                          <w:sz w:val="20"/>
                          <w:szCs w:val="20"/>
                        </w:rPr>
                        <w:t>Получено успешно</w:t>
                      </w:r>
                    </w:p>
                  </w:txbxContent>
                </v:textbox>
              </v:shape>
            </w:pict>
          </mc:Fallback>
        </mc:AlternateContent>
      </w:r>
      <w:r w:rsidR="007836D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9B432F" wp14:editId="74483FEF">
                <wp:simplePos x="0" y="0"/>
                <wp:positionH relativeFrom="column">
                  <wp:posOffset>883920</wp:posOffset>
                </wp:positionH>
                <wp:positionV relativeFrom="paragraph">
                  <wp:posOffset>8890</wp:posOffset>
                </wp:positionV>
                <wp:extent cx="1905" cy="252095"/>
                <wp:effectExtent l="76200" t="0" r="74295" b="5270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32701" id="Прямая со стрелкой 11" o:spid="_x0000_s1026" type="#_x0000_t32" style="position:absolute;margin-left:69.6pt;margin-top:.7pt;width:.15pt;height:19.8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</w:p>
    <w:p w14:paraId="5ED660EF" w14:textId="2CB0F03C" w:rsidR="007836DD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9960F63" wp14:editId="43685B1D">
                <wp:simplePos x="0" y="0"/>
                <wp:positionH relativeFrom="column">
                  <wp:posOffset>1716404</wp:posOffset>
                </wp:positionH>
                <wp:positionV relativeFrom="paragraph">
                  <wp:posOffset>299721</wp:posOffset>
                </wp:positionV>
                <wp:extent cx="3975735" cy="45719"/>
                <wp:effectExtent l="0" t="76200" r="5715" b="50165"/>
                <wp:wrapNone/>
                <wp:docPr id="59" name="Прямая со стрелкой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73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0C5E3" id="Прямая со стрелкой 59" o:spid="_x0000_s1026" type="#_x0000_t32" style="position:absolute;margin-left:135.15pt;margin-top:23.6pt;width:313.05pt;height:3.6pt;flip:y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</w:p>
    <w:p w14:paraId="12DF2F4D" w14:textId="6FB85367" w:rsidR="007836DD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4526F1D" wp14:editId="54D73592">
                <wp:simplePos x="0" y="0"/>
                <wp:positionH relativeFrom="column">
                  <wp:posOffset>5692140</wp:posOffset>
                </wp:positionH>
                <wp:positionV relativeFrom="paragraph">
                  <wp:posOffset>6985</wp:posOffset>
                </wp:positionV>
                <wp:extent cx="45719" cy="5059680"/>
                <wp:effectExtent l="38100" t="0" r="69215" b="6477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059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0673E" id="Прямая со стрелкой 60" o:spid="_x0000_s1026" type="#_x0000_t32" style="position:absolute;margin-left:448.2pt;margin-top:.55pt;width:3.6pt;height:398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33ACC02B" w14:textId="1BBC96E9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A35EF1" wp14:editId="77E10B98">
                <wp:simplePos x="0" y="0"/>
                <wp:positionH relativeFrom="column">
                  <wp:posOffset>851535</wp:posOffset>
                </wp:positionH>
                <wp:positionV relativeFrom="paragraph">
                  <wp:posOffset>133350</wp:posOffset>
                </wp:positionV>
                <wp:extent cx="1905" cy="252095"/>
                <wp:effectExtent l="76200" t="0" r="74295" b="5270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C911" id="Прямая со стрелкой 13" o:spid="_x0000_s1026" type="#_x0000_t32" style="position:absolute;margin-left:67.05pt;margin-top:10.5pt;width:.15pt;height:19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264D1197" w14:textId="14CFFD48" w:rsidR="007836DD" w:rsidRDefault="007836DD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0894E8" wp14:editId="19630EBB">
                <wp:simplePos x="0" y="0"/>
                <wp:positionH relativeFrom="margin">
                  <wp:posOffset>19050</wp:posOffset>
                </wp:positionH>
                <wp:positionV relativeFrom="paragraph">
                  <wp:posOffset>61595</wp:posOffset>
                </wp:positionV>
                <wp:extent cx="1684020" cy="876300"/>
                <wp:effectExtent l="19050" t="19050" r="11430" b="38100"/>
                <wp:wrapNone/>
                <wp:docPr id="17" name="Блок-схема: решение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8763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35462" w14:textId="7F70CEFA" w:rsidR="007836DD" w:rsidRPr="007836DD" w:rsidRDefault="007836DD" w:rsidP="007836D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836DD">
                              <w:rPr>
                                <w:sz w:val="20"/>
                                <w:szCs w:val="20"/>
                              </w:rPr>
                              <w:t xml:space="preserve">Проверит </w:t>
                            </w:r>
                            <w:proofErr w:type="spellStart"/>
                            <w:r w:rsidRPr="007836DD">
                              <w:rPr>
                                <w:sz w:val="20"/>
                                <w:szCs w:val="20"/>
                              </w:rPr>
                              <w:t>HighContrast</w:t>
                            </w:r>
                            <w:proofErr w:type="spellEnd"/>
                          </w:p>
                          <w:p w14:paraId="69F7F9B0" w14:textId="4F8E4754" w:rsidR="007836DD" w:rsidRPr="00961B8B" w:rsidRDefault="007836DD" w:rsidP="007836D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894E8" id="Блок-схема: решение 17" o:spid="_x0000_s1029" type="#_x0000_t110" style="position:absolute;left:0;text-align:left;margin-left:1.5pt;margin-top:4.85pt;width:132.6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" fillcolor="white [3201]" strokecolor="black [3200]" strokeweight="1pt">
                <v:textbox>
                  <w:txbxContent>
                    <w:p w14:paraId="20535462" w14:textId="7F70CEFA" w:rsidR="007836DD" w:rsidRPr="007836DD" w:rsidRDefault="007836DD" w:rsidP="007836D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836DD">
                        <w:rPr>
                          <w:sz w:val="20"/>
                          <w:szCs w:val="20"/>
                        </w:rPr>
                        <w:t xml:space="preserve">Проверит </w:t>
                      </w:r>
                      <w:proofErr w:type="spellStart"/>
                      <w:r w:rsidRPr="007836DD">
                        <w:rPr>
                          <w:sz w:val="20"/>
                          <w:szCs w:val="20"/>
                        </w:rPr>
                        <w:t>HighContrast</w:t>
                      </w:r>
                      <w:proofErr w:type="spellEnd"/>
                    </w:p>
                    <w:p w14:paraId="69F7F9B0" w14:textId="4F8E4754" w:rsidR="007836DD" w:rsidRPr="00961B8B" w:rsidRDefault="007836DD" w:rsidP="007836D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AF666F" w14:textId="377ADAB2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08886A" wp14:editId="58082C6A">
                <wp:simplePos x="0" y="0"/>
                <wp:positionH relativeFrom="column">
                  <wp:posOffset>1706880</wp:posOffset>
                </wp:positionH>
                <wp:positionV relativeFrom="paragraph">
                  <wp:posOffset>187960</wp:posOffset>
                </wp:positionV>
                <wp:extent cx="1497330" cy="45719"/>
                <wp:effectExtent l="0" t="38100" r="26670" b="88265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733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B2F1B" id="Прямая со стрелкой 20" o:spid="_x0000_s1026" type="#_x0000_t32" style="position:absolute;margin-left:134.4pt;margin-top:14.8pt;width:117.9pt;height: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4C7A35" wp14:editId="15C90DA6">
                <wp:simplePos x="0" y="0"/>
                <wp:positionH relativeFrom="column">
                  <wp:posOffset>3215640</wp:posOffset>
                </wp:positionH>
                <wp:positionV relativeFrom="paragraph">
                  <wp:posOffset>58420</wp:posOffset>
                </wp:positionV>
                <wp:extent cx="1638300" cy="419100"/>
                <wp:effectExtent l="0" t="0" r="19050" b="19050"/>
                <wp:wrapNone/>
                <wp:docPr id="23" name="Блок-схема: процесс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4191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E8A6C" w14:textId="77777777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1B8B">
                              <w:rPr>
                                <w:sz w:val="20"/>
                                <w:szCs w:val="20"/>
                              </w:rPr>
                              <w:t xml:space="preserve">Показать </w:t>
                            </w:r>
                            <w:proofErr w:type="gramStart"/>
                            <w:r w:rsidRPr="00961B8B">
                              <w:rPr>
                                <w:sz w:val="20"/>
                                <w:szCs w:val="20"/>
                              </w:rPr>
                              <w:t>диалог Отключить</w:t>
                            </w:r>
                            <w:proofErr w:type="gramEnd"/>
                            <w:r w:rsidRPr="00961B8B">
                              <w:rPr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135144B4" w14:textId="77777777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C7A35" id="Блок-схема: процесс 23" o:spid="_x0000_s1030" type="#_x0000_t109" style="position:absolute;left:0;text-align:left;margin-left:253.2pt;margin-top:4.6pt;width:129pt;height:3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" fillcolor="white [3201]" strokecolor="black [3200]" strokeweight="1pt">
                <v:textbox>
                  <w:txbxContent>
                    <w:p w14:paraId="6D3E8A6C" w14:textId="77777777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1B8B">
                        <w:rPr>
                          <w:sz w:val="20"/>
                          <w:szCs w:val="20"/>
                        </w:rPr>
                        <w:t xml:space="preserve">Показать </w:t>
                      </w:r>
                      <w:proofErr w:type="gramStart"/>
                      <w:r w:rsidRPr="00961B8B">
                        <w:rPr>
                          <w:sz w:val="20"/>
                          <w:szCs w:val="20"/>
                        </w:rPr>
                        <w:t>диалог Отключить</w:t>
                      </w:r>
                      <w:proofErr w:type="gramEnd"/>
                      <w:r w:rsidRPr="00961B8B">
                        <w:rPr>
                          <w:sz w:val="20"/>
                          <w:szCs w:val="20"/>
                        </w:rPr>
                        <w:t>?</w:t>
                      </w:r>
                    </w:p>
                    <w:p w14:paraId="135144B4" w14:textId="77777777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F21F454" w14:textId="69D5C285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03FA38" wp14:editId="79618ED7">
                <wp:simplePos x="0" y="0"/>
                <wp:positionH relativeFrom="column">
                  <wp:posOffset>4038600</wp:posOffset>
                </wp:positionH>
                <wp:positionV relativeFrom="paragraph">
                  <wp:posOffset>138430</wp:posOffset>
                </wp:positionV>
                <wp:extent cx="1905" cy="252095"/>
                <wp:effectExtent l="76200" t="0" r="74295" b="5270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7C40" id="Прямая со стрелкой 29" o:spid="_x0000_s1026" type="#_x0000_t32" style="position:absolute;margin-left:318pt;margin-top:10.9pt;width:.15pt;height:19.8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83D1CD" wp14:editId="16C9FAAB">
                <wp:simplePos x="0" y="0"/>
                <wp:positionH relativeFrom="column">
                  <wp:posOffset>851535</wp:posOffset>
                </wp:positionH>
                <wp:positionV relativeFrom="paragraph">
                  <wp:posOffset>229870</wp:posOffset>
                </wp:positionV>
                <wp:extent cx="1905" cy="252095"/>
                <wp:effectExtent l="76200" t="0" r="74295" b="5270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E5F1B" id="Прямая со стрелкой 18" o:spid="_x0000_s1026" type="#_x0000_t32" style="position:absolute;margin-left:67.05pt;margin-top:18.1pt;width:.15pt;height:19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</w:p>
    <w:p w14:paraId="340D6F0C" w14:textId="5EAF2B1B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3C494A" wp14:editId="34A5226A">
                <wp:simplePos x="0" y="0"/>
                <wp:positionH relativeFrom="margin">
                  <wp:posOffset>3200400</wp:posOffset>
                </wp:positionH>
                <wp:positionV relativeFrom="paragraph">
                  <wp:posOffset>20320</wp:posOffset>
                </wp:positionV>
                <wp:extent cx="1684020" cy="876300"/>
                <wp:effectExtent l="19050" t="19050" r="11430" b="38100"/>
                <wp:wrapNone/>
                <wp:docPr id="27" name="Блок-схема: решени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8763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5B04F" w14:textId="28104489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61B8B">
                              <w:rPr>
                                <w:sz w:val="20"/>
                                <w:szCs w:val="20"/>
                              </w:rPr>
                              <w:t>выбрал Да</w:t>
                            </w:r>
                            <w:proofErr w:type="gramEnd"/>
                            <w:r w:rsidRPr="00961B8B">
                              <w:rPr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75A7C216" w14:textId="77777777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494A" id="Блок-схема: решение 27" o:spid="_x0000_s1031" type="#_x0000_t110" style="position:absolute;left:0;text-align:left;margin-left:252pt;margin-top:1.6pt;width:132.6pt;height:6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" fillcolor="white [3201]" strokecolor="black [3200]" strokeweight="1pt">
                <v:textbox>
                  <w:txbxContent>
                    <w:p w14:paraId="21A5B04F" w14:textId="28104489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61B8B">
                        <w:rPr>
                          <w:sz w:val="20"/>
                          <w:szCs w:val="20"/>
                        </w:rPr>
                        <w:t>выбрал Да</w:t>
                      </w:r>
                      <w:proofErr w:type="gramEnd"/>
                      <w:r w:rsidRPr="00961B8B">
                        <w:rPr>
                          <w:sz w:val="20"/>
                          <w:szCs w:val="20"/>
                        </w:rPr>
                        <w:t>?</w:t>
                      </w:r>
                    </w:p>
                    <w:p w14:paraId="75A7C216" w14:textId="77777777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60AAAB" wp14:editId="32E4D519">
                <wp:simplePos x="0" y="0"/>
                <wp:positionH relativeFrom="column">
                  <wp:posOffset>7620</wp:posOffset>
                </wp:positionH>
                <wp:positionV relativeFrom="paragraph">
                  <wp:posOffset>158750</wp:posOffset>
                </wp:positionV>
                <wp:extent cx="1706880" cy="441960"/>
                <wp:effectExtent l="0" t="0" r="26670" b="15240"/>
                <wp:wrapNone/>
                <wp:docPr id="19" name="Блок-схема: процесс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6E59A4" w14:textId="77777777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61B8B">
                              <w:rPr>
                                <w:sz w:val="20"/>
                                <w:szCs w:val="20"/>
                              </w:rPr>
                              <w:t xml:space="preserve">Показать </w:t>
                            </w:r>
                            <w:proofErr w:type="gramStart"/>
                            <w:r w:rsidRPr="00961B8B">
                              <w:rPr>
                                <w:sz w:val="20"/>
                                <w:szCs w:val="20"/>
                              </w:rPr>
                              <w:t>диалог Отключить</w:t>
                            </w:r>
                            <w:proofErr w:type="gramEnd"/>
                            <w:r w:rsidRPr="00961B8B">
                              <w:rPr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1D3FDCD8" w14:textId="64D82773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0AAAB" id="Блок-схема: процесс 19" o:spid="_x0000_s1032" type="#_x0000_t109" style="position:absolute;left:0;text-align:left;margin-left:.6pt;margin-top:12.5pt;width:134.4pt;height:34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" fillcolor="white [3201]" strokecolor="black [3200]" strokeweight="1pt">
                <v:textbox>
                  <w:txbxContent>
                    <w:p w14:paraId="536E59A4" w14:textId="77777777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961B8B">
                        <w:rPr>
                          <w:sz w:val="20"/>
                          <w:szCs w:val="20"/>
                        </w:rPr>
                        <w:t xml:space="preserve">Показать </w:t>
                      </w:r>
                      <w:proofErr w:type="gramStart"/>
                      <w:r w:rsidRPr="00961B8B">
                        <w:rPr>
                          <w:sz w:val="20"/>
                          <w:szCs w:val="20"/>
                        </w:rPr>
                        <w:t>диалог Отключить</w:t>
                      </w:r>
                      <w:proofErr w:type="gramEnd"/>
                      <w:r w:rsidRPr="00961B8B">
                        <w:rPr>
                          <w:sz w:val="20"/>
                          <w:szCs w:val="20"/>
                        </w:rPr>
                        <w:t>?</w:t>
                      </w:r>
                    </w:p>
                    <w:p w14:paraId="1D3FDCD8" w14:textId="64D82773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252437" w14:textId="0285F31C" w:rsidR="007836DD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7CC1C89" wp14:editId="20264D5F">
                <wp:simplePos x="0" y="0"/>
                <wp:positionH relativeFrom="margin">
                  <wp:posOffset>6617970</wp:posOffset>
                </wp:positionH>
                <wp:positionV relativeFrom="paragraph">
                  <wp:posOffset>87629</wp:posOffset>
                </wp:positionV>
                <wp:extent cx="80010" cy="5906135"/>
                <wp:effectExtent l="0" t="0" r="72390" b="56515"/>
                <wp:wrapNone/>
                <wp:docPr id="820820103" name="Прямая со стрелкой 820820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" cy="5906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45FBF" id="Прямая со стрелкой 820820103" o:spid="_x0000_s1026" type="#_x0000_t32" style="position:absolute;margin-left:521.1pt;margin-top:6.9pt;width:6.3pt;height:465.0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5247937" wp14:editId="431B1F20">
                <wp:simplePos x="0" y="0"/>
                <wp:positionH relativeFrom="column">
                  <wp:posOffset>4907280</wp:posOffset>
                </wp:positionH>
                <wp:positionV relativeFrom="paragraph">
                  <wp:posOffset>64771</wp:posOffset>
                </wp:positionV>
                <wp:extent cx="1828800" cy="45719"/>
                <wp:effectExtent l="0" t="76200" r="0" b="50165"/>
                <wp:wrapNone/>
                <wp:docPr id="820820102" name="Прямая со стрелкой 820820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55F5" id="Прямая со стрелкой 820820102" o:spid="_x0000_s1026" type="#_x0000_t32" style="position:absolute;margin-left:386.4pt;margin-top:5.1pt;width:2in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961B8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AFB0A8" wp14:editId="0FCFE40C">
                <wp:simplePos x="0" y="0"/>
                <wp:positionH relativeFrom="column">
                  <wp:posOffset>914400</wp:posOffset>
                </wp:positionH>
                <wp:positionV relativeFrom="paragraph">
                  <wp:posOffset>248285</wp:posOffset>
                </wp:positionV>
                <wp:extent cx="1905" cy="252095"/>
                <wp:effectExtent l="76200" t="0" r="74295" b="52705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8BCA2" id="Прямая со стрелкой 28" o:spid="_x0000_s1026" type="#_x0000_t32" style="position:absolute;margin-left:1in;margin-top:19.55pt;width:.15pt;height:19.8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2810F38D" w14:textId="324919DE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101AF1" wp14:editId="47588959">
                <wp:simplePos x="0" y="0"/>
                <wp:positionH relativeFrom="column">
                  <wp:posOffset>4008120</wp:posOffset>
                </wp:positionH>
                <wp:positionV relativeFrom="paragraph">
                  <wp:posOffset>192405</wp:posOffset>
                </wp:positionV>
                <wp:extent cx="1905" cy="252095"/>
                <wp:effectExtent l="76200" t="0" r="74295" b="5270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5AC29" id="Прямая со стрелкой 34" o:spid="_x0000_s1026" type="#_x0000_t32" style="position:absolute;margin-left:315.6pt;margin-top:15.15pt;width:.15pt;height:19.8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B75876" wp14:editId="16663B1A">
                <wp:simplePos x="0" y="0"/>
                <wp:positionH relativeFrom="margin">
                  <wp:posOffset>60960</wp:posOffset>
                </wp:positionH>
                <wp:positionV relativeFrom="paragraph">
                  <wp:posOffset>142875</wp:posOffset>
                </wp:positionV>
                <wp:extent cx="1684020" cy="876300"/>
                <wp:effectExtent l="19050" t="19050" r="11430" b="38100"/>
                <wp:wrapNone/>
                <wp:docPr id="26" name="Блок-схема: решени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8763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7A1B3" w14:textId="3C459182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961B8B">
                              <w:rPr>
                                <w:sz w:val="20"/>
                                <w:szCs w:val="20"/>
                              </w:rPr>
                              <w:t>выбрал Да</w:t>
                            </w:r>
                            <w:proofErr w:type="gramEnd"/>
                            <w:r w:rsidRPr="00961B8B">
                              <w:rPr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  <w:p w14:paraId="07D43308" w14:textId="77777777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75876" id="Блок-схема: решение 26" o:spid="_x0000_s1033" type="#_x0000_t110" style="position:absolute;left:0;text-align:left;margin-left:4.8pt;margin-top:11.25pt;width:132.6pt;height:6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" fillcolor="white [3201]" strokecolor="black [3200]" strokeweight="1pt">
                <v:textbox>
                  <w:txbxContent>
                    <w:p w14:paraId="2E07A1B3" w14:textId="3C459182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gramStart"/>
                      <w:r w:rsidRPr="00961B8B">
                        <w:rPr>
                          <w:sz w:val="20"/>
                          <w:szCs w:val="20"/>
                        </w:rPr>
                        <w:t>выбрал Да</w:t>
                      </w:r>
                      <w:proofErr w:type="gramEnd"/>
                      <w:r w:rsidRPr="00961B8B">
                        <w:rPr>
                          <w:sz w:val="20"/>
                          <w:szCs w:val="20"/>
                        </w:rPr>
                        <w:t>?</w:t>
                      </w:r>
                    </w:p>
                    <w:p w14:paraId="07D43308" w14:textId="77777777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26369A" w14:textId="2ABD98ED" w:rsidR="007836DD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2DBD45" wp14:editId="6D9BBA13">
                <wp:simplePos x="0" y="0"/>
                <wp:positionH relativeFrom="column">
                  <wp:posOffset>-236220</wp:posOffset>
                </wp:positionH>
                <wp:positionV relativeFrom="paragraph">
                  <wp:posOffset>218440</wp:posOffset>
                </wp:positionV>
                <wp:extent cx="304800" cy="182880"/>
                <wp:effectExtent l="38100" t="0" r="19050" b="64770"/>
                <wp:wrapNone/>
                <wp:docPr id="820820101" name="Прямая со стрелкой 820820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CB406" id="Прямая со стрелкой 820820101" o:spid="_x0000_s1026" type="#_x0000_t32" style="position:absolute;margin-left:-18.6pt;margin-top:17.2pt;width:24pt;height:14.4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388BE5" wp14:editId="345EE9CF">
                <wp:simplePos x="0" y="0"/>
                <wp:positionH relativeFrom="column">
                  <wp:posOffset>-236220</wp:posOffset>
                </wp:positionH>
                <wp:positionV relativeFrom="paragraph">
                  <wp:posOffset>370840</wp:posOffset>
                </wp:positionV>
                <wp:extent cx="235585" cy="5074920"/>
                <wp:effectExtent l="0" t="0" r="69215" b="49530"/>
                <wp:wrapNone/>
                <wp:docPr id="820820098" name="Прямая со стрелкой 820820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585" cy="5074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330D" id="Прямая со стрелкой 820820098" o:spid="_x0000_s1026" type="#_x0000_t32" style="position:absolute;margin-left:-18.6pt;margin-top:29.2pt;width:18.55pt;height:399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961B8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E7A575" wp14:editId="3F8C3A9E">
                <wp:simplePos x="0" y="0"/>
                <wp:positionH relativeFrom="column">
                  <wp:posOffset>3196590</wp:posOffset>
                </wp:positionH>
                <wp:positionV relativeFrom="paragraph">
                  <wp:posOffset>101600</wp:posOffset>
                </wp:positionV>
                <wp:extent cx="1706880" cy="441960"/>
                <wp:effectExtent l="0" t="0" r="26670" b="15240"/>
                <wp:wrapNone/>
                <wp:docPr id="36" name="Блок-схема: процесс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68299" w14:textId="4BC0FFAA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Включить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highcontrast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7A575" id="Блок-схема: процесс 36" o:spid="_x0000_s1034" type="#_x0000_t109" style="position:absolute;left:0;text-align:left;margin-left:251.7pt;margin-top:8pt;width:134.4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" fillcolor="white [3201]" strokecolor="black [3200]" strokeweight="1pt">
                <v:textbox>
                  <w:txbxContent>
                    <w:p w14:paraId="3EA68299" w14:textId="4BC0FFAA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Включить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highcontrast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D391BB8" w14:textId="767CBF23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D08D5F" wp14:editId="51CD7B62">
                <wp:simplePos x="0" y="0"/>
                <wp:positionH relativeFrom="column">
                  <wp:posOffset>4091940</wp:posOffset>
                </wp:positionH>
                <wp:positionV relativeFrom="paragraph">
                  <wp:posOffset>178435</wp:posOffset>
                </wp:positionV>
                <wp:extent cx="1905" cy="252095"/>
                <wp:effectExtent l="76200" t="0" r="74295" b="5270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1042" id="Прямая со стрелкой 40" o:spid="_x0000_s1026" type="#_x0000_t32" style="position:absolute;margin-left:322.2pt;margin-top:14.05pt;width:.15pt;height:19.8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mSL/wE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6883DBAB" w14:textId="2F1879A1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4B96C4" wp14:editId="2628ED91">
                <wp:simplePos x="0" y="0"/>
                <wp:positionH relativeFrom="column">
                  <wp:posOffset>3284220</wp:posOffset>
                </wp:positionH>
                <wp:positionV relativeFrom="paragraph">
                  <wp:posOffset>93980</wp:posOffset>
                </wp:positionV>
                <wp:extent cx="1611630" cy="918210"/>
                <wp:effectExtent l="19050" t="19050" r="26670" b="34290"/>
                <wp:wrapNone/>
                <wp:docPr id="39" name="Блок-схема: решени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9182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6324D7" w14:textId="039DB3D6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включено</w:t>
                            </w:r>
                            <w:r w:rsidRPr="00961B8B">
                              <w:rPr>
                                <w:sz w:val="20"/>
                                <w:szCs w:val="20"/>
                              </w:rPr>
                              <w:t xml:space="preserve"> успешно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B96C4" id="Блок-схема: решение 39" o:spid="_x0000_s1035" type="#_x0000_t110" style="position:absolute;left:0;text-align:left;margin-left:258.6pt;margin-top:7.4pt;width:126.9pt;height:72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" fillcolor="white [3201]" strokecolor="black [3200]" strokeweight="1pt">
                <v:textbox>
                  <w:txbxContent>
                    <w:p w14:paraId="566324D7" w14:textId="039DB3D6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включено</w:t>
                      </w:r>
                      <w:r w:rsidRPr="00961B8B">
                        <w:rPr>
                          <w:sz w:val="20"/>
                          <w:szCs w:val="20"/>
                        </w:rPr>
                        <w:t xml:space="preserve"> успешно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A4974D" wp14:editId="4431215E">
                <wp:simplePos x="0" y="0"/>
                <wp:positionH relativeFrom="column">
                  <wp:posOffset>19050</wp:posOffset>
                </wp:positionH>
                <wp:positionV relativeFrom="paragraph">
                  <wp:posOffset>242570</wp:posOffset>
                </wp:positionV>
                <wp:extent cx="1706880" cy="441960"/>
                <wp:effectExtent l="0" t="0" r="26670" b="15240"/>
                <wp:wrapNone/>
                <wp:docPr id="35" name="Блок-схема: процесс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D457B" w14:textId="19F6AF23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Отключить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highcontrast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4974D" id="Блок-схема: процесс 35" o:spid="_x0000_s1036" type="#_x0000_t109" style="position:absolute;left:0;text-align:left;margin-left:1.5pt;margin-top:19.1pt;width:134.4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" fillcolor="white [3201]" strokecolor="black [3200]" strokeweight="1pt">
                <v:textbox>
                  <w:txbxContent>
                    <w:p w14:paraId="66BD457B" w14:textId="19F6AF23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Отключить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highcontrast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C7569E" wp14:editId="1F818AE9">
                <wp:simplePos x="0" y="0"/>
                <wp:positionH relativeFrom="column">
                  <wp:posOffset>912495</wp:posOffset>
                </wp:positionH>
                <wp:positionV relativeFrom="paragraph">
                  <wp:posOffset>3810</wp:posOffset>
                </wp:positionV>
                <wp:extent cx="1905" cy="252095"/>
                <wp:effectExtent l="76200" t="0" r="74295" b="5270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9E6C" id="Прямая со стрелкой 32" o:spid="_x0000_s1026" type="#_x0000_t32" style="position:absolute;margin-left:71.85pt;margin-top:.3pt;width:.15pt;height:19.8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" strokecolor="black [3200]" strokeweight=".5pt">
                <v:stroke endarrow="block" joinstyle="miter"/>
              </v:shape>
            </w:pict>
          </mc:Fallback>
        </mc:AlternateContent>
      </w:r>
    </w:p>
    <w:p w14:paraId="7C51ABC9" w14:textId="0130E377" w:rsidR="007836DD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8EC46C3" wp14:editId="71564245">
                <wp:simplePos x="0" y="0"/>
                <wp:positionH relativeFrom="column">
                  <wp:posOffset>4907280</wp:posOffset>
                </wp:positionH>
                <wp:positionV relativeFrom="paragraph">
                  <wp:posOffset>201295</wp:posOffset>
                </wp:positionV>
                <wp:extent cx="220980" cy="1165860"/>
                <wp:effectExtent l="0" t="0" r="64770" b="5334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1165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19BD" id="Прямая со стрелкой 63" o:spid="_x0000_s1026" type="#_x0000_t32" style="position:absolute;margin-left:386.4pt;margin-top:15.85pt;width:17.4pt;height:91.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 w:rsidR="00961B8B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671B9F" wp14:editId="61C6FF67">
                <wp:simplePos x="0" y="0"/>
                <wp:positionH relativeFrom="column">
                  <wp:posOffset>868680</wp:posOffset>
                </wp:positionH>
                <wp:positionV relativeFrom="paragraph">
                  <wp:posOffset>297180</wp:posOffset>
                </wp:positionV>
                <wp:extent cx="1905" cy="252095"/>
                <wp:effectExtent l="76200" t="0" r="74295" b="52705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E7C7D" id="Прямая со стрелкой 41" o:spid="_x0000_s1026" type="#_x0000_t32" style="position:absolute;margin-left:68.4pt;margin-top:23.4pt;width:.15pt;height:19.8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mDAQI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</w:p>
    <w:p w14:paraId="5AA9DA0B" w14:textId="002FF25D" w:rsidR="007836DD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F4AB171" wp14:editId="6424A10E">
                <wp:simplePos x="0" y="0"/>
                <wp:positionH relativeFrom="column">
                  <wp:posOffset>57150</wp:posOffset>
                </wp:positionH>
                <wp:positionV relativeFrom="paragraph">
                  <wp:posOffset>194310</wp:posOffset>
                </wp:positionV>
                <wp:extent cx="1649730" cy="918210"/>
                <wp:effectExtent l="19050" t="19050" r="26670" b="34290"/>
                <wp:wrapNone/>
                <wp:docPr id="38" name="Блок-схема: решени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730" cy="9182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2A36B9" w14:textId="6E33DB09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Отключено </w:t>
                            </w:r>
                            <w:r w:rsidRPr="00961B8B">
                              <w:rPr>
                                <w:sz w:val="20"/>
                                <w:szCs w:val="20"/>
                              </w:rPr>
                              <w:t>успешно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AB171" id="Блок-схема: решение 38" o:spid="_x0000_s1037" type="#_x0000_t110" style="position:absolute;left:0;text-align:left;margin-left:4.5pt;margin-top:15.3pt;width:129.9pt;height:72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" fillcolor="white [3201]" strokecolor="black [3200]" strokeweight="1pt">
                <v:textbox>
                  <w:txbxContent>
                    <w:p w14:paraId="172A36B9" w14:textId="6E33DB09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Отключено </w:t>
                      </w:r>
                      <w:r w:rsidRPr="00961B8B">
                        <w:rPr>
                          <w:sz w:val="20"/>
                          <w:szCs w:val="20"/>
                        </w:rPr>
                        <w:t>успешно</w:t>
                      </w:r>
                    </w:p>
                  </w:txbxContent>
                </v:textbox>
              </v:shape>
            </w:pict>
          </mc:Fallback>
        </mc:AlternateContent>
      </w:r>
    </w:p>
    <w:p w14:paraId="171F5B73" w14:textId="2C36986B" w:rsidR="00961B8B" w:rsidRDefault="00961B8B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2F45EC" wp14:editId="45F6DA46">
                <wp:simplePos x="0" y="0"/>
                <wp:positionH relativeFrom="column">
                  <wp:posOffset>3185159</wp:posOffset>
                </wp:positionH>
                <wp:positionV relativeFrom="paragraph">
                  <wp:posOffset>4445</wp:posOffset>
                </wp:positionV>
                <wp:extent cx="908685" cy="1158240"/>
                <wp:effectExtent l="38100" t="0" r="24765" b="6096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8685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CEDAE" id="Прямая со стрелкой 48" o:spid="_x0000_s1026" type="#_x0000_t32" style="position:absolute;margin-left:250.8pt;margin-top:.35pt;width:71.55pt;height:91.2p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</w:p>
    <w:p w14:paraId="0C9DF493" w14:textId="0D6478F4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6E61ED" wp14:editId="72310810">
                <wp:simplePos x="0" y="0"/>
                <wp:positionH relativeFrom="column">
                  <wp:posOffset>1722121</wp:posOffset>
                </wp:positionH>
                <wp:positionV relativeFrom="paragraph">
                  <wp:posOffset>8890</wp:posOffset>
                </wp:positionV>
                <wp:extent cx="3009900" cy="495300"/>
                <wp:effectExtent l="0" t="0" r="76200" b="7620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990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A0CC6" id="Прямая со стрелкой 62" o:spid="_x0000_s1026" type="#_x0000_t32" style="position:absolute;margin-left:135.6pt;margin-top:.7pt;width:237pt;height:3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</w:p>
    <w:p w14:paraId="3228B189" w14:textId="47CB6F41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FF2F2A" wp14:editId="6F5F9BB1">
                <wp:simplePos x="0" y="0"/>
                <wp:positionH relativeFrom="column">
                  <wp:posOffset>4792980</wp:posOffset>
                </wp:positionH>
                <wp:positionV relativeFrom="paragraph">
                  <wp:posOffset>5715</wp:posOffset>
                </wp:positionV>
                <wp:extent cx="1706880" cy="441960"/>
                <wp:effectExtent l="0" t="0" r="26670" b="15240"/>
                <wp:wrapNone/>
                <wp:docPr id="61" name="Блок-схема: процесс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9BD35" w14:textId="0FE05335" w:rsidR="00D9014A" w:rsidRPr="00D9014A" w:rsidRDefault="00D9014A" w:rsidP="00D9014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Вывести сообщение об ошибке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F2F2A" id="Блок-схема: процесс 61" o:spid="_x0000_s1038" type="#_x0000_t109" style="position:absolute;left:0;text-align:left;margin-left:377.4pt;margin-top:.45pt;width:134.4pt;height:34.8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" fillcolor="white [3201]" strokecolor="black [3200]" strokeweight="1pt">
                <v:textbox>
                  <w:txbxContent>
                    <w:p w14:paraId="5AB9BD35" w14:textId="0FE05335" w:rsidR="00D9014A" w:rsidRPr="00D9014A" w:rsidRDefault="00D9014A" w:rsidP="00D9014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Вывести сообщение об ошибке</w:t>
                      </w:r>
                    </w:p>
                  </w:txbxContent>
                </v:textbox>
              </v:shape>
            </w:pict>
          </mc:Fallback>
        </mc:AlternateContent>
      </w:r>
      <w:r w:rsidR="00961B8B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D7702A" wp14:editId="6AE57C36">
                <wp:simplePos x="0" y="0"/>
                <wp:positionH relativeFrom="column">
                  <wp:posOffset>870586</wp:posOffset>
                </wp:positionH>
                <wp:positionV relativeFrom="paragraph">
                  <wp:posOffset>74295</wp:posOffset>
                </wp:positionV>
                <wp:extent cx="811530" cy="411480"/>
                <wp:effectExtent l="0" t="0" r="83820" b="6477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530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E883" id="Прямая со стрелкой 47" o:spid="_x0000_s1026" type="#_x0000_t32" style="position:absolute;margin-left:68.55pt;margin-top:5.85pt;width:63.9pt;height:32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674A3CD5" w14:textId="01A531C5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54C0825" wp14:editId="4CBE5B8F">
                <wp:simplePos x="0" y="0"/>
                <wp:positionH relativeFrom="column">
                  <wp:posOffset>5993129</wp:posOffset>
                </wp:positionH>
                <wp:positionV relativeFrom="paragraph">
                  <wp:posOffset>116840</wp:posOffset>
                </wp:positionV>
                <wp:extent cx="45719" cy="2529840"/>
                <wp:effectExtent l="38100" t="0" r="69215" b="60960"/>
                <wp:wrapNone/>
                <wp:docPr id="820820105" name="Прямая со стрелкой 820820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2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A91BF" id="Прямая со стрелкой 820820105" o:spid="_x0000_s1026" type="#_x0000_t32" style="position:absolute;margin-left:471.9pt;margin-top:9.2pt;width:3.6pt;height:199.2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961B8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7E5575" wp14:editId="4941AB2D">
                <wp:simplePos x="0" y="0"/>
                <wp:positionH relativeFrom="margin">
                  <wp:posOffset>1581150</wp:posOffset>
                </wp:positionH>
                <wp:positionV relativeFrom="paragraph">
                  <wp:posOffset>158115</wp:posOffset>
                </wp:positionV>
                <wp:extent cx="1706880" cy="441960"/>
                <wp:effectExtent l="0" t="0" r="26670" b="15240"/>
                <wp:wrapNone/>
                <wp:docPr id="42" name="Блок-схема: процесс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3E0B4" w14:textId="4D9215E6" w:rsidR="00961B8B" w:rsidRPr="00961B8B" w:rsidRDefault="00961B8B" w:rsidP="00961B8B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Обновить состояние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E5575" id="Блок-схема: процесс 42" o:spid="_x0000_s1039" type="#_x0000_t109" style="position:absolute;left:0;text-align:left;margin-left:124.5pt;margin-top:12.45pt;width:134.4pt;height:34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" fillcolor="white [3201]" strokecolor="black [3200]" strokeweight="1pt">
                <v:textbox>
                  <w:txbxContent>
                    <w:p w14:paraId="0DE3E0B4" w14:textId="4D9215E6" w:rsidR="00961B8B" w:rsidRPr="00961B8B" w:rsidRDefault="00961B8B" w:rsidP="00961B8B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Обновить состояние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A166B1" w14:textId="43B7EA52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85FD08" wp14:editId="4D865185">
                <wp:simplePos x="0" y="0"/>
                <wp:positionH relativeFrom="column">
                  <wp:posOffset>2430780</wp:posOffset>
                </wp:positionH>
                <wp:positionV relativeFrom="paragraph">
                  <wp:posOffset>235585</wp:posOffset>
                </wp:positionV>
                <wp:extent cx="1905" cy="252095"/>
                <wp:effectExtent l="76200" t="0" r="74295" b="52705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51C68" id="Прямая со стрелкой 54" o:spid="_x0000_s1026" type="#_x0000_t32" style="position:absolute;margin-left:191.4pt;margin-top:18.55pt;width:.15pt;height:19.8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jh/wE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</w:p>
    <w:p w14:paraId="09506E1A" w14:textId="150518C5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F74706" wp14:editId="3E9B5052">
                <wp:simplePos x="0" y="0"/>
                <wp:positionH relativeFrom="column">
                  <wp:posOffset>1581150</wp:posOffset>
                </wp:positionH>
                <wp:positionV relativeFrom="paragraph">
                  <wp:posOffset>109855</wp:posOffset>
                </wp:positionV>
                <wp:extent cx="1649730" cy="918210"/>
                <wp:effectExtent l="19050" t="19050" r="26670" b="34290"/>
                <wp:wrapNone/>
                <wp:docPr id="49" name="Блок-схема: решени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730" cy="91821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61BCBB" w14:textId="2462F470" w:rsidR="00D9014A" w:rsidRPr="00961B8B" w:rsidRDefault="00D9014A" w:rsidP="00D9014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Проверить состояние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74706" id="Блок-схема: решение 49" o:spid="_x0000_s1040" type="#_x0000_t110" style="position:absolute;left:0;text-align:left;margin-left:124.5pt;margin-top:8.65pt;width:129.9pt;height:72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" fillcolor="white [3201]" strokecolor="black [3200]" strokeweight="1pt">
                <v:textbox>
                  <w:txbxContent>
                    <w:p w14:paraId="1661BCBB" w14:textId="2462F470" w:rsidR="00D9014A" w:rsidRPr="00961B8B" w:rsidRDefault="00D9014A" w:rsidP="00D9014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Проверить состояние</w:t>
                      </w:r>
                    </w:p>
                  </w:txbxContent>
                </v:textbox>
              </v:shape>
            </w:pict>
          </mc:Fallback>
        </mc:AlternateContent>
      </w:r>
    </w:p>
    <w:p w14:paraId="2D2EC25C" w14:textId="535FF717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E1AA10F" wp14:editId="75F2E433">
                <wp:simplePos x="0" y="0"/>
                <wp:positionH relativeFrom="column">
                  <wp:posOffset>3246120</wp:posOffset>
                </wp:positionH>
                <wp:positionV relativeFrom="paragraph">
                  <wp:posOffset>213995</wp:posOffset>
                </wp:positionV>
                <wp:extent cx="441960" cy="45719"/>
                <wp:effectExtent l="0" t="38100" r="34290" b="88265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44B25" id="Прямая со стрелкой 53" o:spid="_x0000_s1026" type="#_x0000_t32" style="position:absolute;margin-left:255.6pt;margin-top:16.85pt;width:34.8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06353F" wp14:editId="6ACFBE8C">
                <wp:simplePos x="0" y="0"/>
                <wp:positionH relativeFrom="column">
                  <wp:posOffset>3695700</wp:posOffset>
                </wp:positionH>
                <wp:positionV relativeFrom="paragraph">
                  <wp:posOffset>53975</wp:posOffset>
                </wp:positionV>
                <wp:extent cx="1706880" cy="441960"/>
                <wp:effectExtent l="0" t="0" r="26670" b="15240"/>
                <wp:wrapNone/>
                <wp:docPr id="52" name="Блок-схема: процесс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48B568" w14:textId="77777777" w:rsidR="00D9014A" w:rsidRPr="00D9014A" w:rsidRDefault="00D9014A" w:rsidP="00D9014A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Показать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HighContrast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enabled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353F" id="Блок-схема: процесс 52" o:spid="_x0000_s1041" type="#_x0000_t109" style="position:absolute;left:0;text-align:left;margin-left:291pt;margin-top:4.25pt;width:134.4pt;height:34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" fillcolor="white [3201]" strokecolor="black [3200]" strokeweight="1pt">
                <v:textbox>
                  <w:txbxContent>
                    <w:p w14:paraId="2848B568" w14:textId="77777777" w:rsidR="00D9014A" w:rsidRPr="00D9014A" w:rsidRDefault="00D9014A" w:rsidP="00D9014A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Показать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HighContrast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enabled</w:t>
                      </w:r>
                    </w:p>
                  </w:txbxContent>
                </v:textbox>
              </v:shape>
            </w:pict>
          </mc:Fallback>
        </mc:AlternateContent>
      </w:r>
    </w:p>
    <w:p w14:paraId="24342D08" w14:textId="1706D37C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0450D46" wp14:editId="25DD9304">
                <wp:simplePos x="0" y="0"/>
                <wp:positionH relativeFrom="column">
                  <wp:posOffset>3992880</wp:posOffset>
                </wp:positionH>
                <wp:positionV relativeFrom="paragraph">
                  <wp:posOffset>142239</wp:posOffset>
                </wp:positionV>
                <wp:extent cx="45719" cy="1113155"/>
                <wp:effectExtent l="38100" t="0" r="69215" b="48895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131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6741" id="Прямая со стрелкой 58" o:spid="_x0000_s1026" type="#_x0000_t32" style="position:absolute;margin-left:314.4pt;margin-top:11.2pt;width:3.6pt;height:87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D71E584" wp14:editId="7756FCFD">
                <wp:simplePos x="0" y="0"/>
                <wp:positionH relativeFrom="column">
                  <wp:posOffset>2415540</wp:posOffset>
                </wp:positionH>
                <wp:positionV relativeFrom="paragraph">
                  <wp:posOffset>317500</wp:posOffset>
                </wp:positionV>
                <wp:extent cx="1905" cy="252095"/>
                <wp:effectExtent l="76200" t="0" r="74295" b="52705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252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4C795" id="Прямая со стрелкой 50" o:spid="_x0000_s1026" type="#_x0000_t32" style="position:absolute;margin-left:190.2pt;margin-top:25pt;width:.15pt;height:19.8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</w:p>
    <w:p w14:paraId="0836B957" w14:textId="33EDA953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11CF658" wp14:editId="05D3A0BE">
                <wp:simplePos x="0" y="0"/>
                <wp:positionH relativeFrom="column">
                  <wp:posOffset>1554480</wp:posOffset>
                </wp:positionH>
                <wp:positionV relativeFrom="paragraph">
                  <wp:posOffset>222885</wp:posOffset>
                </wp:positionV>
                <wp:extent cx="1706880" cy="441960"/>
                <wp:effectExtent l="0" t="0" r="26670" b="15240"/>
                <wp:wrapNone/>
                <wp:docPr id="51" name="Блок-схема: процесс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1E1C8" w14:textId="45C33E54" w:rsidR="00D9014A" w:rsidRPr="00D9014A" w:rsidRDefault="00D9014A" w:rsidP="00D9014A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Показать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>HighContrast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enabled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CF658" id="Блок-схема: процесс 51" o:spid="_x0000_s1042" type="#_x0000_t109" style="position:absolute;left:0;text-align:left;margin-left:122.4pt;margin-top:17.55pt;width:134.4pt;height:34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" fillcolor="white [3201]" strokecolor="black [3200]" strokeweight="1pt">
                <v:textbox>
                  <w:txbxContent>
                    <w:p w14:paraId="70D1E1C8" w14:textId="45C33E54" w:rsidR="00D9014A" w:rsidRPr="00D9014A" w:rsidRDefault="00D9014A" w:rsidP="00D9014A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Показать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GB"/>
                        </w:rPr>
                        <w:t>HighContrast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enabled</w:t>
                      </w:r>
                    </w:p>
                  </w:txbxContent>
                </v:textbox>
              </v:shape>
            </w:pict>
          </mc:Fallback>
        </mc:AlternateContent>
      </w:r>
    </w:p>
    <w:p w14:paraId="27E11756" w14:textId="03B0BBCA" w:rsidR="00961B8B" w:rsidRDefault="00D9014A" w:rsidP="000F56F2">
      <w:pPr>
        <w:jc w:val="center"/>
        <w:rPr>
          <w:rStyle w:val="ac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400539" wp14:editId="41F5575E">
                <wp:simplePos x="0" y="0"/>
                <wp:positionH relativeFrom="column">
                  <wp:posOffset>2834640</wp:posOffset>
                </wp:positionH>
                <wp:positionV relativeFrom="paragraph">
                  <wp:posOffset>326390</wp:posOffset>
                </wp:positionV>
                <wp:extent cx="53340" cy="304800"/>
                <wp:effectExtent l="19050" t="0" r="60960" b="5715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6743" id="Прямая со стрелкой 57" o:spid="_x0000_s1026" type="#_x0000_t32" style="position:absolute;margin-left:223.2pt;margin-top:25.7pt;width:4.2pt;height:2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69846DF3" w14:textId="2E20F8CB" w:rsidR="00961B8B" w:rsidRPr="00961B8B" w:rsidRDefault="00D9014A" w:rsidP="000F56F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F26D820" wp14:editId="24496CA1">
                <wp:simplePos x="0" y="0"/>
                <wp:positionH relativeFrom="column">
                  <wp:posOffset>4290060</wp:posOffset>
                </wp:positionH>
                <wp:positionV relativeFrom="paragraph">
                  <wp:posOffset>208915</wp:posOffset>
                </wp:positionV>
                <wp:extent cx="2396490" cy="251460"/>
                <wp:effectExtent l="38100" t="0" r="22860" b="91440"/>
                <wp:wrapNone/>
                <wp:docPr id="820820104" name="Прямая со стрелкой 820820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49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E8F48" id="Прямая со стрелкой 820820104" o:spid="_x0000_s1026" type="#_x0000_t32" style="position:absolute;margin-left:337.8pt;margin-top:16.45pt;width:188.7pt;height:19.8p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DFB928" wp14:editId="190C70DD">
                <wp:simplePos x="0" y="0"/>
                <wp:positionH relativeFrom="margin">
                  <wp:align>left</wp:align>
                </wp:positionH>
                <wp:positionV relativeFrom="paragraph">
                  <wp:posOffset>292735</wp:posOffset>
                </wp:positionV>
                <wp:extent cx="2682240" cy="144780"/>
                <wp:effectExtent l="0" t="0" r="80010" b="83820"/>
                <wp:wrapNone/>
                <wp:docPr id="820820100" name="Прямая со стрелкой 820820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224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F3B60" id="Прямая со стрелкой 820820100" o:spid="_x0000_s1026" type="#_x0000_t32" style="position:absolute;margin-left:0;margin-top:23.05pt;width:211.2pt;height:11.4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BE73A" wp14:editId="641146BF">
                <wp:simplePos x="0" y="0"/>
                <wp:positionH relativeFrom="margin">
                  <wp:posOffset>2682240</wp:posOffset>
                </wp:positionH>
                <wp:positionV relativeFrom="paragraph">
                  <wp:posOffset>292735</wp:posOffset>
                </wp:positionV>
                <wp:extent cx="1607820" cy="395980"/>
                <wp:effectExtent l="0" t="0" r="11430" b="23495"/>
                <wp:wrapNone/>
                <wp:docPr id="820820096" name="Блок-схема: знак завершения 820820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39598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44AF0" w14:textId="77777777" w:rsidR="00D9014A" w:rsidRPr="0075291A" w:rsidRDefault="00D9014A" w:rsidP="00D9014A">
                            <w:pPr>
                              <w:jc w:val="center"/>
                            </w:pPr>
                            <w:r>
                              <w:t>конец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7BE73A" id="Блок-схема: знак завершения 820820096" o:spid="_x0000_s1043" type="#_x0000_t116" style="position:absolute;left:0;text-align:left;margin-left:211.2pt;margin-top:23.05pt;width:126.6pt;height:31.2p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" fillcolor="white [3201]" strokecolor="black [3200]" strokeweight="1pt">
                <v:textbox>
                  <w:txbxContent>
                    <w:p w14:paraId="0BA44AF0" w14:textId="77777777" w:rsidR="00D9014A" w:rsidRPr="0075291A" w:rsidRDefault="00D9014A" w:rsidP="00D9014A">
                      <w:pPr>
                        <w:jc w:val="center"/>
                      </w:pPr>
                      <w:r>
                        <w:t>конец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EFE0C4" w14:textId="77777777" w:rsidR="00B36D85" w:rsidRPr="00D9014A" w:rsidRDefault="00B36D85" w:rsidP="000F56F2">
      <w:pPr>
        <w:jc w:val="center"/>
        <w:rPr>
          <w:rStyle w:val="ac"/>
        </w:rPr>
      </w:pPr>
      <w:r>
        <w:rPr>
          <w:rStyle w:val="ac"/>
        </w:rPr>
        <w:lastRenderedPageBreak/>
        <w:t>Текст</w:t>
      </w:r>
      <w:r w:rsidRPr="00D9014A">
        <w:rPr>
          <w:rStyle w:val="ac"/>
        </w:rPr>
        <w:t xml:space="preserve"> </w:t>
      </w:r>
      <w:r>
        <w:rPr>
          <w:rStyle w:val="ac"/>
        </w:rPr>
        <w:t>программы</w:t>
      </w:r>
    </w:p>
    <w:p w14:paraId="535818C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includelib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../kernel32.lib</w:t>
      </w:r>
    </w:p>
    <w:p w14:paraId="75BB1F4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includelib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../user32.lib</w:t>
      </w:r>
    </w:p>
    <w:p w14:paraId="26AB94E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F7B242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extern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SystemParametersInfoA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 proc</w:t>
      </w:r>
    </w:p>
    <w:p w14:paraId="5225B5C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extern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 proc</w:t>
      </w:r>
    </w:p>
    <w:p w14:paraId="0BBC023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extern ExitProcess: proc</w:t>
      </w:r>
    </w:p>
    <w:p w14:paraId="46AEC1A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94878F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.data</w:t>
      </w:r>
    </w:p>
    <w:p w14:paraId="2C5660C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 struct</w:t>
      </w:r>
    </w:p>
    <w:p w14:paraId="08CB3DC3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cbSize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    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dd ?</w:t>
      </w:r>
      <w:proofErr w:type="gramEnd"/>
    </w:p>
    <w:p w14:paraId="780D0D4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dwFlags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   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dd ?</w:t>
      </w:r>
      <w:proofErr w:type="gramEnd"/>
    </w:p>
    <w:p w14:paraId="27C403F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lpszDefaultScheme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dq ?</w:t>
      </w:r>
      <w:proofErr w:type="gramEnd"/>
    </w:p>
    <w:p w14:paraId="25D7D43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 ends</w:t>
      </w:r>
    </w:p>
    <w:p w14:paraId="63F6485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A42B23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 &lt;&gt;</w:t>
      </w:r>
    </w:p>
    <w:p w14:paraId="6BBC863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A75740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SPI_SETHIGHCONTRAST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67</w:t>
      </w:r>
    </w:p>
    <w:p w14:paraId="46EFE84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SPI_GETHIGHCONTRAST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66</w:t>
      </w:r>
    </w:p>
    <w:p w14:paraId="7CAE180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SPIF_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UPDATEINIFILE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1</w:t>
      </w:r>
    </w:p>
    <w:p w14:paraId="3DDC752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SPIF_SENDCHANGE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2</w:t>
      </w:r>
    </w:p>
    <w:p w14:paraId="4D87EE7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2D4A1D3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HCF_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HIGHCONTRASTON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1</w:t>
      </w:r>
    </w:p>
    <w:p w14:paraId="6250FDE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HCF_HIGHCONTRASTOOFF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equ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0</w:t>
      </w:r>
    </w:p>
    <w:p w14:paraId="5828A60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2A76866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szTitle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Control",0</w:t>
      </w:r>
    </w:p>
    <w:p w14:paraId="200FF7A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szEnabled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 ENABLED",0</w:t>
      </w:r>
    </w:p>
    <w:p w14:paraId="1F9CF61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szDisabled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 DISABLED",0</w:t>
      </w:r>
    </w:p>
    <w:p w14:paraId="6399DF8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szToggleOn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"Enable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mode?",0</w:t>
      </w:r>
    </w:p>
    <w:p w14:paraId="2121B5C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szToggleOff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"Disable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mode?",0</w:t>
      </w:r>
    </w:p>
    <w:p w14:paraId="25469A4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szError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db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"Error changing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mode",0</w:t>
      </w:r>
    </w:p>
    <w:p w14:paraId="2099AEF3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2D95E3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.code</w:t>
      </w:r>
      <w:proofErr w:type="gramEnd"/>
    </w:p>
    <w:p w14:paraId="280152A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WinMain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proc</w:t>
      </w:r>
    </w:p>
    <w:p w14:paraId="55CDB51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Выровнять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стек</w:t>
      </w:r>
    </w:p>
    <w:p w14:paraId="4FA982C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sub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rsp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28h</w:t>
      </w:r>
    </w:p>
    <w:p w14:paraId="350A1DE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602AD19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Получить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текущее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состояние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</w:p>
    <w:p w14:paraId="65B71BB7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hcontrast.cbSize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sizeof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размер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структуры</w:t>
      </w:r>
    </w:p>
    <w:p w14:paraId="3CAF2C79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Загружаем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 RCX указатель на структуру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</w:t>
      </w:r>
      <w:proofErr w:type="spellEnd"/>
    </w:p>
    <w:p w14:paraId="2749F480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устанавливаем 0 - получить состояние</w:t>
      </w:r>
    </w:p>
    <w:p w14:paraId="5B35A478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GetHighContrastState</w:t>
      </w:r>
      <w:proofErr w:type="spellEnd"/>
    </w:p>
    <w:p w14:paraId="33F384D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03CA9AA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Проверить текущее состояние и переключить</w:t>
      </w:r>
    </w:p>
    <w:p w14:paraId="5245AC02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hcontrast.dwFlags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HCF_HIGHCONTRASTON; Проверяем, включен ли режим высокой контрастности</w:t>
      </w:r>
    </w:p>
    <w:p w14:paraId="55E4ACFB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jnz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DisableHighContrast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если включен, переходим к отключению</w:t>
      </w:r>
    </w:p>
    <w:p w14:paraId="40CCF45F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1C7BC87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EnableHighContrast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36983C9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Запрос на включение</w:t>
      </w:r>
    </w:p>
    <w:p w14:paraId="095A4E5F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hWnd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окно</w:t>
      </w:r>
    </w:p>
    <w:p w14:paraId="687D453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szToggleOn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текст</w:t>
      </w:r>
    </w:p>
    <w:p w14:paraId="28D60DE1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r8,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szTitle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заголовок окна</w:t>
      </w:r>
    </w:p>
    <w:p w14:paraId="36DF269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mov r9,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4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MB_YESNO (4)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yesnocancel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(3)</w:t>
      </w:r>
    </w:p>
    <w:p w14:paraId="29D91F8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</w:p>
    <w:p w14:paraId="099AD39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13B2EF2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cmp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rax,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6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IDYES?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результат</w:t>
      </w:r>
    </w:p>
    <w:p w14:paraId="528DEC6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jne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Exit</w:t>
      </w:r>
    </w:p>
    <w:p w14:paraId="29B33CE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5C35468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Включить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</w:p>
    <w:p w14:paraId="02E0BC7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hcontrast.cbSize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sizeof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размер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структурыдля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включения</w:t>
      </w:r>
    </w:p>
    <w:p w14:paraId="02AAAC8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hcontrast.dwFlags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HCF_HIGHCONTRASTON;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флгаг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HCF_HIGHCONTRASTON</w:t>
      </w:r>
    </w:p>
    <w:p w14:paraId="68AA3AB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hcontrast.lpszDefaultScheme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0;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обнуляем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</w:p>
    <w:p w14:paraId="659C9197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428A28B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загружаем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структуру</w:t>
      </w:r>
    </w:p>
    <w:p w14:paraId="4949E786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1; флаг для применения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узменений</w:t>
      </w:r>
      <w:proofErr w:type="spellEnd"/>
    </w:p>
    <w:p w14:paraId="3343EC1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SetHighContrastState</w:t>
      </w:r>
      <w:proofErr w:type="spellEnd"/>
    </w:p>
    <w:p w14:paraId="4FC574E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65231C2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lastRenderedPageBreak/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jmp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ShowResult</w:t>
      </w:r>
      <w:proofErr w:type="spellEnd"/>
    </w:p>
    <w:p w14:paraId="0EFD157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E2E0AC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DisableHighContrast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6760D1E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Запрос на выключение</w:t>
      </w:r>
    </w:p>
    <w:p w14:paraId="08627C8B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окнор</w:t>
      </w:r>
      <w:proofErr w:type="spellEnd"/>
    </w:p>
    <w:p w14:paraId="4550953F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szToggleOff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текст</w:t>
      </w:r>
    </w:p>
    <w:p w14:paraId="3F7A66E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r8,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szTitle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заголовок</w:t>
      </w:r>
    </w:p>
    <w:p w14:paraId="55CB988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mov r9,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4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MB_YESNO (4)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кнопки</w:t>
      </w:r>
    </w:p>
    <w:p w14:paraId="7EA6FAE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</w:p>
    <w:p w14:paraId="66F49941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50A83FEF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cmp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6;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IDYES?проверяем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результат</w:t>
      </w:r>
    </w:p>
    <w:p w14:paraId="61A98E30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Exit</w:t>
      </w:r>
      <w:proofErr w:type="spellEnd"/>
    </w:p>
    <w:p w14:paraId="40C0A386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94E2E96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Выключить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HighContrast</w:t>
      </w:r>
      <w:proofErr w:type="spellEnd"/>
    </w:p>
    <w:p w14:paraId="075E0158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hcontrast.cbSize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sizeof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HIGHCONTRAST; размер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структурыдля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включения</w:t>
      </w:r>
    </w:p>
    <w:p w14:paraId="3C664012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hcontrast.dwFlags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HCF_HIGHCONTRASTOOFF;  устанавливаем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флгаг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HCF_HIGHCONTRASTOFF</w:t>
      </w:r>
    </w:p>
    <w:p w14:paraId="39B4C7B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hcontrast.lpszDefaultScheme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0; указатель на цветовую схему 0, те схема по умолчанию</w:t>
      </w:r>
    </w:p>
    <w:p w14:paraId="675F3EED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BFDFCD0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hcontrast;загружаем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указатель на структуру</w:t>
      </w:r>
    </w:p>
    <w:p w14:paraId="69D894E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1; флаг для применения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узменений</w:t>
      </w:r>
      <w:proofErr w:type="spellEnd"/>
    </w:p>
    <w:p w14:paraId="34D60803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SetHighContrastState</w:t>
      </w:r>
      <w:proofErr w:type="spellEnd"/>
    </w:p>
    <w:p w14:paraId="11FE329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FE84424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ShowResult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:</w:t>
      </w:r>
    </w:p>
    <w:p w14:paraId="6C8AFF21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Показать результат</w:t>
      </w:r>
    </w:p>
    <w:p w14:paraId="2B6A7DF7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test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rax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проверяем результат установки RAX = 0 если ошибка</w:t>
      </w:r>
    </w:p>
    <w:p w14:paraId="2F6F32A4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jz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ShowError</w:t>
      </w:r>
      <w:proofErr w:type="spellEnd"/>
    </w:p>
    <w:p w14:paraId="57F6831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2710B898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Получить обновленное состояние для отображения</w:t>
      </w:r>
    </w:p>
    <w:p w14:paraId="4786568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mov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hcontrast.cbSize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sizeof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</w:t>
      </w:r>
    </w:p>
    <w:p w14:paraId="07B1E1B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</w:t>
      </w:r>
      <w:proofErr w:type="spellEnd"/>
    </w:p>
    <w:p w14:paraId="4E2DFD0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rdx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0; флаг "только получить состояние"</w:t>
      </w:r>
    </w:p>
    <w:p w14:paraId="5551E36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GetHighContrastState</w:t>
      </w:r>
      <w:proofErr w:type="spellEnd"/>
    </w:p>
    <w:p w14:paraId="418E57D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0CCC9007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test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hcontrast.dwFlags</w:t>
      </w:r>
      <w:proofErr w:type="spellEnd"/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HCF_HIGHCONTRASTON;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проверяет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бит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 Contrast ON</w:t>
      </w:r>
    </w:p>
    <w:p w14:paraId="1EBE038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jz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ShowDisabled</w:t>
      </w:r>
      <w:proofErr w:type="spellEnd"/>
    </w:p>
    <w:p w14:paraId="7A99571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67AEBE0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ShowEnabled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35BE21F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0</w:t>
      </w:r>
    </w:p>
    <w:p w14:paraId="5A2AA6E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szEnabled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 ENABLED"</w:t>
      </w:r>
    </w:p>
    <w:p w14:paraId="3151A40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szTitle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Control" </w:t>
      </w:r>
    </w:p>
    <w:p w14:paraId="240EEF5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0; MB_OK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только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кнопка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OK</w:t>
      </w:r>
    </w:p>
    <w:p w14:paraId="6C00E96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</w:p>
    <w:p w14:paraId="7A06AD2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jmp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Exit</w:t>
      </w:r>
    </w:p>
    <w:p w14:paraId="6D2D3C2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B6AA585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ShowDisabled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455CE66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0</w:t>
      </w:r>
    </w:p>
    <w:p w14:paraId="1800372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szDisabled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;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 DISABLED"</w:t>
      </w:r>
    </w:p>
    <w:p w14:paraId="5B512B1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szTitle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; "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Control"</w:t>
      </w:r>
    </w:p>
    <w:p w14:paraId="53EFBDB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</w:t>
      </w:r>
    </w:p>
    <w:p w14:paraId="2F4F036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</w:p>
    <w:p w14:paraId="054371E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jmp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Exit</w:t>
      </w:r>
    </w:p>
    <w:p w14:paraId="07753D5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7BF736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ShowError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46BAD16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0</w:t>
      </w:r>
    </w:p>
    <w:p w14:paraId="07FFD22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szError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"Error changing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mode"</w:t>
      </w:r>
    </w:p>
    <w:p w14:paraId="7C2E006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szTitle</w:t>
      </w:r>
      <w:proofErr w:type="spellEnd"/>
    </w:p>
    <w:p w14:paraId="0BD342C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</w:t>
      </w:r>
    </w:p>
    <w:p w14:paraId="42B54C11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  <w:proofErr w:type="spellEnd"/>
    </w:p>
    <w:p w14:paraId="4034137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28DBE6F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Exit:</w:t>
      </w:r>
    </w:p>
    <w:p w14:paraId="1739768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xor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</w:p>
    <w:p w14:paraId="128564ED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ExitProcess</w:t>
      </w:r>
    </w:p>
    <w:p w14:paraId="227D94F1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6C7A7E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WinMain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endp</w:t>
      </w:r>
    </w:p>
    <w:p w14:paraId="74815E9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2217F6D2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Функция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получения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состояния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</w:t>
      </w:r>
      <w:proofErr w:type="spellEnd"/>
    </w:p>
    <w:p w14:paraId="0C648FEA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RCX = указатель на HIGHCONTRAST структуру</w:t>
      </w:r>
    </w:p>
    <w:p w14:paraId="08F1AB46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RDX = флаг (0 - только получить, 1 - показать диалог)</w:t>
      </w:r>
    </w:p>
    <w:p w14:paraId="3A4456CD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GetHighContrastState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proc</w:t>
      </w:r>
      <w:proofErr w:type="spellEnd"/>
    </w:p>
    <w:p w14:paraId="6AC2BD0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rsp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28h</w:t>
      </w:r>
    </w:p>
    <w:p w14:paraId="4BDB9FF8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94DDC9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r8,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HIGHCONTRAST структура указатель на структуру</w:t>
      </w:r>
    </w:p>
    <w:p w14:paraId="410D490D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rcx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SPI_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 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Action =66, получаем параметр высокой контрастности</w:t>
      </w:r>
    </w:p>
    <w:p w14:paraId="35B85A2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sizeof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Size = 16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байт</w:t>
      </w:r>
    </w:p>
    <w:p w14:paraId="7C68641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r9,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 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fWinIni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флаг обновления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профился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0- не обновлять</w:t>
      </w:r>
    </w:p>
    <w:p w14:paraId="4BD5785D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7775ABB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call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SystemParametersInfoA</w:t>
      </w:r>
      <w:proofErr w:type="spellEnd"/>
    </w:p>
    <w:p w14:paraId="18E094B3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7AB5458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add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rsp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28h;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восстанаввливаем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указатель стека</w:t>
      </w:r>
    </w:p>
    <w:p w14:paraId="173A5113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ret</w:t>
      </w:r>
      <w:proofErr w:type="spellEnd"/>
    </w:p>
    <w:p w14:paraId="3344FC60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GetHighContrastState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endp</w:t>
      </w:r>
      <w:proofErr w:type="spellEnd"/>
    </w:p>
    <w:p w14:paraId="7892CABC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7882A9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Функция установки состояния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HighContrast</w:t>
      </w:r>
      <w:proofErr w:type="spellEnd"/>
    </w:p>
    <w:p w14:paraId="54396AAE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RCX = указатель на HIGHCONTRAST структуру</w:t>
      </w:r>
    </w:p>
    <w:p w14:paraId="39BE7485" w14:textId="77777777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RDX = флаг (0 - только установить, 1 - показать диалог)</w:t>
      </w:r>
    </w:p>
    <w:p w14:paraId="5A88EDF4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SetHighContrastState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proc</w:t>
      </w:r>
    </w:p>
    <w:p w14:paraId="521D891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sub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rsp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28h</w:t>
      </w:r>
    </w:p>
    <w:p w14:paraId="52216DA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67789D3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r8,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; HIGHCONTRAST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структура</w:t>
      </w:r>
    </w:p>
    <w:p w14:paraId="1935643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rcx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SPI_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Action =67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параметр</w:t>
      </w:r>
    </w:p>
    <w:p w14:paraId="30523BC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sizeof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HIGHCONTRAST; Size</w:t>
      </w:r>
    </w:p>
    <w:p w14:paraId="5DCC9BD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0D841AD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test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rdx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флаг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если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0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без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уведомления</w:t>
      </w:r>
    </w:p>
    <w:p w14:paraId="200694BB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jz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NoChangeNotify</w:t>
      </w:r>
      <w:proofErr w:type="spellEnd"/>
    </w:p>
    <w:p w14:paraId="37848F9E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73867763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SPIF_UPDATEINIFILE | SPIF_SENDCHANGE;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если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ноль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реестр</w:t>
      </w:r>
    </w:p>
    <w:p w14:paraId="089F0CC0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SPIF_UPDATEINIFILE or SPIF_SENDCHANGE;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приложения</w:t>
      </w:r>
    </w:p>
    <w:p w14:paraId="58B8D7E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jmp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CallSystemParams</w:t>
      </w:r>
      <w:proofErr w:type="spellEnd"/>
    </w:p>
    <w:p w14:paraId="46405F1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2E8CAD7A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NoChangeNotify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65E7FD0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</w:t>
      </w:r>
      <w:proofErr w:type="gram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0 ;</w:t>
      </w:r>
      <w:proofErr w:type="gram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Без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уведомления</w:t>
      </w:r>
    </w:p>
    <w:p w14:paraId="0FE3025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12DD5C5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CallSystemParams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:</w:t>
      </w:r>
    </w:p>
    <w:p w14:paraId="512C0078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SystemParametersInfoA</w:t>
      </w:r>
      <w:proofErr w:type="spellEnd"/>
    </w:p>
    <w:p w14:paraId="201AE266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426C1E9F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add </w:t>
      </w: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rsp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, 28h</w:t>
      </w:r>
    </w:p>
    <w:p w14:paraId="48DFA31C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ret</w:t>
      </w:r>
    </w:p>
    <w:p w14:paraId="468151D9" w14:textId="77777777" w:rsidR="00196A12" w:rsidRP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proofErr w:type="spellStart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SetHighContrastState</w:t>
      </w:r>
      <w:proofErr w:type="spellEnd"/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endp</w:t>
      </w:r>
    </w:p>
    <w:p w14:paraId="6A2DC227" w14:textId="0ECF3B6D" w:rsidR="00196A12" w:rsidRDefault="00196A12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="00D9014A"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nd</w:t>
      </w:r>
    </w:p>
    <w:p w14:paraId="248E4F70" w14:textId="3F278676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6A5E40BF" w14:textId="3CE6BE19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B178F55" w14:textId="51E2B04E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0928711" w14:textId="10544BC7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CEBD868" w14:textId="4ED9B4DB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0FC180E" w14:textId="32338ED4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EFB2843" w14:textId="04449CF6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57463E57" w14:textId="3CD2798E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18E1047" w14:textId="72136FDF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6EB7B66B" w14:textId="18DE232E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CF85C60" w14:textId="7EFC9F58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C79F652" w14:textId="2DEB6B4D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B8035B3" w14:textId="4098EDDE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5EA2F52" w14:textId="4426362E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8F950F1" w14:textId="5FA2D2F0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4833388" w14:textId="385CA2ED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54E3329E" w14:textId="2B19AD0B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3104A14" w14:textId="72F694E3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8BACE6F" w14:textId="318E6FD6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06533CB" w14:textId="0580BE6D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716209C" w14:textId="66EDBF4F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9D13435" w14:textId="79CCAE6A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C4C1E8E" w14:textId="4F3D05C7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313751D" w14:textId="4C80C0DC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273A459" w14:textId="29749771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8E28ADD" w14:textId="25F635B3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176DFC7" w14:textId="7873C7A1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CBE72E3" w14:textId="014A2AA3" w:rsidR="00D9014A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5525D39" w14:textId="77777777" w:rsidR="00D9014A" w:rsidRPr="00196A12" w:rsidRDefault="00D9014A" w:rsidP="00196A12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E75B3C6" w14:textId="13CF1B6B" w:rsidR="00CC45CC" w:rsidRDefault="00EE604E" w:rsidP="00CC45CC">
      <w:pPr>
        <w:jc w:val="center"/>
        <w:rPr>
          <w:rStyle w:val="ac"/>
        </w:rPr>
      </w:pPr>
      <w:r>
        <w:rPr>
          <w:rStyle w:val="ac"/>
        </w:rPr>
        <w:lastRenderedPageBreak/>
        <w:t>Результаты</w:t>
      </w:r>
      <w:r w:rsidRPr="00C85D74">
        <w:rPr>
          <w:rStyle w:val="ac"/>
          <w:lang w:val="en-GB"/>
        </w:rPr>
        <w:t xml:space="preserve"> </w:t>
      </w:r>
      <w:r>
        <w:rPr>
          <w:rStyle w:val="ac"/>
        </w:rPr>
        <w:t>работы</w:t>
      </w:r>
    </w:p>
    <w:p w14:paraId="0B5B9055" w14:textId="533174F4" w:rsidR="00D9014A" w:rsidRPr="000C581D" w:rsidRDefault="000C581D" w:rsidP="000C581D">
      <w:pPr>
        <w:jc w:val="left"/>
        <w:rPr>
          <w:rStyle w:val="ac"/>
          <w:lang w:val="en-GB"/>
        </w:rPr>
      </w:pPr>
      <w:proofErr w:type="spellStart"/>
      <w:proofErr w:type="gramStart"/>
      <w:r w:rsidRPr="000C581D">
        <w:t>hcontrast.dwFlags</w:t>
      </w:r>
      <w:proofErr w:type="spellEnd"/>
      <w:proofErr w:type="gramEnd"/>
      <w:r w:rsidRPr="000C581D">
        <w:t xml:space="preserve"> = 0 (</w:t>
      </w:r>
      <w:r w:rsidRPr="000C581D">
        <w:t>CF_HIGHCONTRASTON</w:t>
      </w:r>
      <w:r w:rsidRPr="000C581D">
        <w:t>)</w:t>
      </w:r>
    </w:p>
    <w:p w14:paraId="154CBE1F" w14:textId="205C8642" w:rsidR="00196A12" w:rsidRDefault="00196A12" w:rsidP="00CC45CC">
      <w:pPr>
        <w:jc w:val="center"/>
        <w:rPr>
          <w:rStyle w:val="ac"/>
          <w:lang w:val="en-GB"/>
        </w:rPr>
      </w:pPr>
      <w:r w:rsidRPr="00196A12">
        <w:rPr>
          <w:rStyle w:val="ac"/>
          <w:lang w:val="en-GB"/>
        </w:rPr>
        <w:drawing>
          <wp:inline distT="0" distB="0" distL="0" distR="0" wp14:anchorId="4F209E05" wp14:editId="04CBFAAE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047" w14:textId="518089F8" w:rsidR="00196A12" w:rsidRPr="000C581D" w:rsidRDefault="000C581D" w:rsidP="000C581D">
      <w:pPr>
        <w:jc w:val="left"/>
        <w:rPr>
          <w:rStyle w:val="ac"/>
          <w:lang w:val="en-GB"/>
        </w:rPr>
      </w:pPr>
      <w:proofErr w:type="spellStart"/>
      <w:proofErr w:type="gramStart"/>
      <w:r w:rsidRPr="000C581D">
        <w:t>hcontrast.dwFlags</w:t>
      </w:r>
      <w:proofErr w:type="spellEnd"/>
      <w:proofErr w:type="gramEnd"/>
      <w:r w:rsidRPr="000C581D">
        <w:t xml:space="preserve"> = </w:t>
      </w:r>
      <w:r w:rsidRPr="000C581D">
        <w:t>1 (</w:t>
      </w:r>
      <w:r w:rsidRPr="000C581D">
        <w:t>CF_HIGHCONTRASTO</w:t>
      </w:r>
      <w:r w:rsidRPr="000C581D">
        <w:rPr>
          <w:lang w:val="en-GB"/>
        </w:rPr>
        <w:t>OF</w:t>
      </w:r>
      <w:r w:rsidRPr="000C581D">
        <w:t>)</w:t>
      </w:r>
    </w:p>
    <w:p w14:paraId="7FEFAB9D" w14:textId="6E2AFACE" w:rsidR="00196A12" w:rsidRPr="00C85D74" w:rsidRDefault="00196A12" w:rsidP="00CC45CC">
      <w:pPr>
        <w:jc w:val="center"/>
        <w:rPr>
          <w:rStyle w:val="ac"/>
          <w:lang w:val="en-GB"/>
        </w:rPr>
      </w:pPr>
      <w:r w:rsidRPr="00196A12">
        <w:rPr>
          <w:rStyle w:val="ac"/>
          <w:lang w:val="en-GB"/>
        </w:rPr>
        <w:drawing>
          <wp:inline distT="0" distB="0" distL="0" distR="0" wp14:anchorId="01E49C70" wp14:editId="2A2EFBB0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A8C0" w14:textId="6A1EA8CE" w:rsidR="00CC45CC" w:rsidRDefault="00EE604E" w:rsidP="00EE604E">
      <w:pPr>
        <w:rPr>
          <w:rStyle w:val="ac"/>
          <w:b w:val="0"/>
          <w:bCs w:val="0"/>
        </w:rPr>
      </w:pPr>
      <w:r>
        <w:rPr>
          <w:rStyle w:val="ac"/>
          <w:b w:val="0"/>
          <w:bCs w:val="0"/>
        </w:rPr>
        <w:t>Также эту настройку можно изменить в редакторе реестра:</w:t>
      </w:r>
    </w:p>
    <w:p w14:paraId="4646DDEE" w14:textId="28912247" w:rsidR="00EE604E" w:rsidRPr="00EE604E" w:rsidRDefault="00196A12" w:rsidP="00EE604E">
      <w:pPr>
        <w:rPr>
          <w:rStyle w:val="ac"/>
          <w:b w:val="0"/>
          <w:bCs w:val="0"/>
        </w:rPr>
      </w:pPr>
      <w:r w:rsidRPr="00196A12">
        <w:rPr>
          <w:rStyle w:val="ac"/>
          <w:b w:val="0"/>
          <w:bCs w:val="0"/>
        </w:rPr>
        <w:lastRenderedPageBreak/>
        <w:drawing>
          <wp:inline distT="0" distB="0" distL="0" distR="0" wp14:anchorId="62DCCA5E" wp14:editId="116D9FA6">
            <wp:extent cx="6645910" cy="4185285"/>
            <wp:effectExtent l="0" t="0" r="254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8DC" w14:textId="6336DF2D" w:rsidR="000F56F2" w:rsidRPr="00EE604E" w:rsidRDefault="000F56F2" w:rsidP="00B36D85">
      <w:pPr>
        <w:keepNext/>
        <w:jc w:val="center"/>
        <w:rPr>
          <w:rStyle w:val="ac"/>
        </w:rPr>
      </w:pPr>
      <w:r w:rsidRPr="000F56F2">
        <w:rPr>
          <w:rStyle w:val="ac"/>
        </w:rPr>
        <w:t>Выводы</w:t>
      </w:r>
    </w:p>
    <w:p w14:paraId="37110A19" w14:textId="172C8992" w:rsidR="000F56F2" w:rsidRPr="000F56F2" w:rsidRDefault="000F56F2" w:rsidP="000F56F2">
      <w:r>
        <w:t xml:space="preserve">Получены практические навыки по установке системных параметров компьютера с использованием функции </w:t>
      </w:r>
      <w:proofErr w:type="spellStart"/>
      <w:r>
        <w:rPr>
          <w:lang w:val="en-US"/>
        </w:rPr>
        <w:t>SystemParametersInfo</w:t>
      </w:r>
      <w:proofErr w:type="spellEnd"/>
      <w:r w:rsidRPr="000F56F2">
        <w:t>.</w:t>
      </w:r>
    </w:p>
    <w:p w14:paraId="0199520C" w14:textId="77777777" w:rsidR="000F56F2" w:rsidRPr="000F56F2" w:rsidRDefault="000F56F2" w:rsidP="002114D4"/>
    <w:sectPr w:rsidR="000F56F2" w:rsidRPr="000F56F2" w:rsidSect="002114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05E"/>
    <w:rsid w:val="00026F4B"/>
    <w:rsid w:val="00036731"/>
    <w:rsid w:val="000C581D"/>
    <w:rsid w:val="000F56F2"/>
    <w:rsid w:val="00196A12"/>
    <w:rsid w:val="002114D4"/>
    <w:rsid w:val="00213C5F"/>
    <w:rsid w:val="004C40CD"/>
    <w:rsid w:val="00552705"/>
    <w:rsid w:val="0069705E"/>
    <w:rsid w:val="0075291A"/>
    <w:rsid w:val="007836DD"/>
    <w:rsid w:val="00840288"/>
    <w:rsid w:val="00917205"/>
    <w:rsid w:val="00961B8B"/>
    <w:rsid w:val="009E26B9"/>
    <w:rsid w:val="00AF0372"/>
    <w:rsid w:val="00B36D85"/>
    <w:rsid w:val="00C53A84"/>
    <w:rsid w:val="00C85D74"/>
    <w:rsid w:val="00CC45CC"/>
    <w:rsid w:val="00D9014A"/>
    <w:rsid w:val="00DD7CB2"/>
    <w:rsid w:val="00EE6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50D6EB"/>
  <w15:chartTrackingRefBased/>
  <w15:docId w15:val="{59098340-D470-4650-82EA-3B4F973E6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581D"/>
    <w:pPr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2114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14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14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14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14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14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14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14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14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14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114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114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114D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114D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114D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114D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114D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114D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14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114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114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114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114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114D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114D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114D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114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114D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114D4"/>
    <w:rPr>
      <w:b/>
      <w:bCs/>
      <w:smallCaps/>
      <w:color w:val="2F5496" w:themeColor="accent1" w:themeShade="BF"/>
      <w:spacing w:val="5"/>
    </w:rPr>
  </w:style>
  <w:style w:type="character" w:styleId="ac">
    <w:name w:val="Strong"/>
    <w:basedOn w:val="a0"/>
    <w:uiPriority w:val="22"/>
    <w:qFormat/>
    <w:rsid w:val="000F56F2"/>
    <w:rPr>
      <w:b/>
      <w:bCs/>
    </w:rPr>
  </w:style>
  <w:style w:type="table" w:styleId="ad">
    <w:name w:val="Table Grid"/>
    <w:basedOn w:val="a1"/>
    <w:uiPriority w:val="39"/>
    <w:rsid w:val="00AF03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7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2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7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99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3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7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6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2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8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XP\Documents\&#1053;&#1072;&#1089;&#1090;&#1088;&#1072;&#1080;&#1074;&#1072;&#1077;&#1084;&#1099;&#1077;%20&#1096;&#1072;&#1073;&#1083;&#1086;&#1085;&#1099;%20Office\&#1044;&#1083;&#1103;%20&#1083;&#1072;&#1073;&#1086;&#1088;&#1072;&#1090;&#1086;&#1088;&#1085;&#1099;&#109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E8275-F0BB-4145-A4EE-FE952820D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Для лабораторных.dotx</Template>
  <TotalTime>100</TotalTime>
  <Pages>8</Pages>
  <Words>1008</Words>
  <Characters>5751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DEXP</dc:creator>
  <cp:keywords/>
  <dc:description/>
  <cp:lastModifiedBy>Яков Федоров</cp:lastModifiedBy>
  <cp:revision>8</cp:revision>
  <dcterms:created xsi:type="dcterms:W3CDTF">2025-09-15T22:07:00Z</dcterms:created>
  <dcterms:modified xsi:type="dcterms:W3CDTF">2025-10-08T22:05:00Z</dcterms:modified>
</cp:coreProperties>
</file>