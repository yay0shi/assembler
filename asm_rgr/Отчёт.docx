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F5D9A" w14:textId="77777777" w:rsidR="002114D4" w:rsidRPr="0069647E" w:rsidRDefault="002114D4" w:rsidP="002114D4">
      <w:pPr>
        <w:spacing w:after="0"/>
        <w:ind w:left="10" w:right="-58"/>
        <w:jc w:val="center"/>
      </w:pPr>
      <w:r w:rsidRPr="0069647E">
        <w:t xml:space="preserve">Федеральное государственное бюджетное образовательное учреждение высшего образования «Чувашский государственный университет им. И.Н. Ульянова» </w:t>
      </w:r>
    </w:p>
    <w:p w14:paraId="2756B224" w14:textId="77777777" w:rsidR="002114D4" w:rsidRDefault="002114D4" w:rsidP="002114D4">
      <w:pPr>
        <w:spacing w:after="23" w:line="259" w:lineRule="auto"/>
      </w:pPr>
    </w:p>
    <w:p w14:paraId="43FCD6B6" w14:textId="77777777" w:rsidR="002114D4" w:rsidRDefault="002114D4" w:rsidP="002114D4">
      <w:pPr>
        <w:spacing w:after="23" w:line="259" w:lineRule="auto"/>
      </w:pPr>
    </w:p>
    <w:p w14:paraId="55C5D078" w14:textId="77777777" w:rsidR="002114D4" w:rsidRDefault="002114D4" w:rsidP="002114D4">
      <w:pPr>
        <w:spacing w:after="23" w:line="259" w:lineRule="auto"/>
      </w:pPr>
    </w:p>
    <w:p w14:paraId="20DB68F5" w14:textId="77777777" w:rsidR="002114D4" w:rsidRPr="0069647E" w:rsidRDefault="002114D4" w:rsidP="002114D4">
      <w:pPr>
        <w:spacing w:after="23" w:line="259" w:lineRule="auto"/>
      </w:pPr>
    </w:p>
    <w:p w14:paraId="1C563EEC" w14:textId="77777777" w:rsidR="002114D4" w:rsidRPr="0069647E" w:rsidRDefault="002114D4" w:rsidP="002114D4">
      <w:pPr>
        <w:spacing w:after="0"/>
        <w:ind w:left="10" w:right="4"/>
        <w:jc w:val="center"/>
      </w:pPr>
      <w:r w:rsidRPr="0069647E">
        <w:t xml:space="preserve">Кафедра вычислительной техники </w:t>
      </w:r>
    </w:p>
    <w:p w14:paraId="33B894E3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4B34A84C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3E2951AA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522EA95E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63246758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69D7FE7" w14:textId="77777777" w:rsidR="002114D4" w:rsidRPr="0069647E" w:rsidRDefault="002114D4" w:rsidP="002114D4">
      <w:pPr>
        <w:spacing w:after="155" w:line="259" w:lineRule="auto"/>
      </w:pPr>
      <w:r w:rsidRPr="0069647E">
        <w:t xml:space="preserve"> </w:t>
      </w:r>
    </w:p>
    <w:p w14:paraId="634067BB" w14:textId="77777777" w:rsidR="002114D4" w:rsidRPr="004619A5" w:rsidRDefault="000075D6" w:rsidP="002114D4">
      <w:pPr>
        <w:spacing w:after="34" w:line="259" w:lineRule="auto"/>
        <w:jc w:val="center"/>
      </w:pPr>
      <w:r>
        <w:rPr>
          <w:sz w:val="36"/>
        </w:rPr>
        <w:t>Расчётно-графическая работа</w:t>
      </w:r>
    </w:p>
    <w:p w14:paraId="38D84E38" w14:textId="77777777" w:rsidR="002114D4" w:rsidRDefault="002114D4" w:rsidP="002114D4">
      <w:pPr>
        <w:spacing w:after="0" w:line="259" w:lineRule="auto"/>
        <w:jc w:val="center"/>
        <w:rPr>
          <w:sz w:val="36"/>
        </w:rPr>
      </w:pPr>
      <w:r w:rsidRPr="0069647E">
        <w:rPr>
          <w:sz w:val="36"/>
        </w:rPr>
        <w:t xml:space="preserve">по дисциплине </w:t>
      </w:r>
      <w:r w:rsidR="000075D6">
        <w:rPr>
          <w:sz w:val="36"/>
        </w:rPr>
        <w:t>ЭВМ и периферийные устройства</w:t>
      </w:r>
    </w:p>
    <w:p w14:paraId="5D3D99A7" w14:textId="77777777" w:rsidR="002114D4" w:rsidRDefault="002114D4" w:rsidP="002114D4">
      <w:pPr>
        <w:spacing w:after="0" w:line="259" w:lineRule="auto"/>
        <w:jc w:val="center"/>
      </w:pPr>
    </w:p>
    <w:p w14:paraId="1F3C774F" w14:textId="77777777" w:rsidR="002114D4" w:rsidRPr="004619A5" w:rsidRDefault="002114D4" w:rsidP="002114D4">
      <w:pPr>
        <w:spacing w:after="0" w:line="259" w:lineRule="auto"/>
        <w:jc w:val="center"/>
      </w:pPr>
      <w:r>
        <w:t xml:space="preserve"> </w:t>
      </w:r>
    </w:p>
    <w:p w14:paraId="6DB9CACB" w14:textId="77777777" w:rsidR="006C50E2" w:rsidRPr="004619A5" w:rsidRDefault="006C50E2" w:rsidP="002114D4">
      <w:pPr>
        <w:spacing w:after="0" w:line="259" w:lineRule="auto"/>
        <w:jc w:val="center"/>
      </w:pPr>
    </w:p>
    <w:p w14:paraId="0BA5B753" w14:textId="2ED00676" w:rsidR="002114D4" w:rsidRPr="0069647E" w:rsidRDefault="002114D4" w:rsidP="002114D4">
      <w:pPr>
        <w:spacing w:after="0" w:line="259" w:lineRule="auto"/>
        <w:jc w:val="center"/>
      </w:pPr>
      <w:r>
        <w:t>Вариант №</w:t>
      </w:r>
      <w:r w:rsidR="004619A5">
        <w:t>4</w:t>
      </w:r>
    </w:p>
    <w:p w14:paraId="6F769C14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344E9C8F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46D8E600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9FC75DB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3541FC98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3F84293D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4C2ED0B7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3B09E83A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61EDA8E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68B3391F" w14:textId="77777777" w:rsidR="002114D4" w:rsidRPr="0069647E" w:rsidRDefault="002114D4" w:rsidP="002114D4">
      <w:pPr>
        <w:spacing w:after="22" w:line="259" w:lineRule="auto"/>
      </w:pPr>
      <w:r w:rsidRPr="0069647E">
        <w:t xml:space="preserve"> </w:t>
      </w:r>
    </w:p>
    <w:p w14:paraId="302F48C4" w14:textId="77777777" w:rsidR="004619A5" w:rsidRDefault="002114D4" w:rsidP="000A7F59">
      <w:pPr>
        <w:ind w:left="5387"/>
      </w:pPr>
      <w:r>
        <w:t>Выполнил</w:t>
      </w:r>
      <w:r w:rsidRPr="0069647E">
        <w:t>:</w:t>
      </w:r>
      <w:r>
        <w:t xml:space="preserve"> </w:t>
      </w:r>
      <w:r w:rsidR="004619A5">
        <w:t>Федоров Яков Антонович</w:t>
      </w:r>
    </w:p>
    <w:p w14:paraId="3EA35BAA" w14:textId="5FCC002B" w:rsidR="002114D4" w:rsidRPr="0069647E" w:rsidRDefault="002114D4" w:rsidP="000A7F59">
      <w:pPr>
        <w:ind w:left="5387"/>
      </w:pPr>
      <w:r w:rsidRPr="0069647E">
        <w:t xml:space="preserve"> студент</w:t>
      </w:r>
      <w:r>
        <w:t xml:space="preserve"> </w:t>
      </w:r>
      <w:r w:rsidRPr="0069647E">
        <w:t>группы ИВТ-4</w:t>
      </w:r>
      <w:r w:rsidRPr="008C5C45">
        <w:t>2</w:t>
      </w:r>
      <w:r w:rsidRPr="0069647E">
        <w:t xml:space="preserve">-23 </w:t>
      </w:r>
    </w:p>
    <w:p w14:paraId="1C0056D6" w14:textId="77777777" w:rsidR="002114D4" w:rsidRPr="0069647E" w:rsidRDefault="002114D4" w:rsidP="002114D4">
      <w:pPr>
        <w:ind w:left="5387"/>
      </w:pPr>
      <w:r w:rsidRPr="0069647E">
        <w:t>Проверил</w:t>
      </w:r>
      <w:r w:rsidR="00614855">
        <w:t>а</w:t>
      </w:r>
      <w:r w:rsidRPr="0069647E">
        <w:t xml:space="preserve">: </w:t>
      </w:r>
      <w:r w:rsidR="00614855">
        <w:t>доцент Андреева А.А.</w:t>
      </w:r>
    </w:p>
    <w:p w14:paraId="54100D8F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6E4FB2C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198480C2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B4C47AE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08669057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61BC20EF" w14:textId="77777777" w:rsidR="002114D4" w:rsidRPr="0069647E" w:rsidRDefault="002114D4" w:rsidP="002114D4">
      <w:pPr>
        <w:spacing w:after="0" w:line="259" w:lineRule="auto"/>
      </w:pPr>
      <w:r w:rsidRPr="0069647E">
        <w:t xml:space="preserve">  </w:t>
      </w:r>
    </w:p>
    <w:p w14:paraId="09486E08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3AB1F063" w14:textId="77777777" w:rsidR="002114D4" w:rsidRPr="0069647E" w:rsidRDefault="002114D4" w:rsidP="002114D4">
      <w:pPr>
        <w:spacing w:after="0" w:line="259" w:lineRule="auto"/>
      </w:pPr>
      <w:r w:rsidRPr="0069647E">
        <w:t xml:space="preserve"> </w:t>
      </w:r>
    </w:p>
    <w:p w14:paraId="575FEABE" w14:textId="77777777" w:rsidR="00917205" w:rsidRDefault="002114D4" w:rsidP="002114D4">
      <w:pPr>
        <w:spacing w:after="0"/>
        <w:ind w:left="10" w:right="7"/>
        <w:jc w:val="center"/>
      </w:pPr>
      <w:r w:rsidRPr="0069647E">
        <w:t>Чебоксары, 202</w:t>
      </w:r>
      <w:r w:rsidRPr="008A50B4">
        <w:t>5</w:t>
      </w:r>
      <w:r w:rsidRPr="0069647E">
        <w:t xml:space="preserve"> </w:t>
      </w:r>
    </w:p>
    <w:p w14:paraId="15BD60A1" w14:textId="77777777" w:rsidR="006C50E2" w:rsidRPr="006C50E2" w:rsidRDefault="006C50E2" w:rsidP="004B039B">
      <w:pPr>
        <w:jc w:val="center"/>
        <w:rPr>
          <w:rStyle w:val="ac"/>
        </w:rPr>
      </w:pPr>
      <w:r>
        <w:rPr>
          <w:rStyle w:val="ac"/>
        </w:rPr>
        <w:lastRenderedPageBreak/>
        <w:t xml:space="preserve">Часть 1. </w:t>
      </w:r>
      <w:r>
        <w:t xml:space="preserve">Определение характеристик и возможностей </w:t>
      </w:r>
      <w:r w:rsidRPr="0080628C">
        <w:br/>
      </w:r>
      <w:r>
        <w:t xml:space="preserve">процессора с использованием команды </w:t>
      </w:r>
      <w:r>
        <w:rPr>
          <w:lang w:val="en-US"/>
        </w:rPr>
        <w:t>CPUID</w:t>
      </w:r>
    </w:p>
    <w:p w14:paraId="1D30BFA8" w14:textId="77777777" w:rsidR="004B039B" w:rsidRDefault="004B039B" w:rsidP="004B039B">
      <w:pPr>
        <w:jc w:val="center"/>
        <w:rPr>
          <w:rStyle w:val="ac"/>
        </w:rPr>
      </w:pPr>
      <w:r w:rsidRPr="004B039B">
        <w:rPr>
          <w:rStyle w:val="ac"/>
        </w:rPr>
        <w:t>Цель работы</w:t>
      </w:r>
    </w:p>
    <w:p w14:paraId="7235483A" w14:textId="77777777" w:rsidR="004B039B" w:rsidRPr="004B039B" w:rsidRDefault="004B039B" w:rsidP="004B039B">
      <w:pPr>
        <w:rPr>
          <w:b/>
          <w:bCs/>
        </w:rPr>
      </w:pPr>
      <w:r>
        <w:t xml:space="preserve">Получить практические навыки по определению характеристик и возможностей процессора с использованием команды </w:t>
      </w:r>
      <w:r>
        <w:rPr>
          <w:lang w:val="en-US"/>
        </w:rPr>
        <w:t>CPUID</w:t>
      </w:r>
      <w:r w:rsidRPr="004B039B">
        <w:t>.</w:t>
      </w:r>
    </w:p>
    <w:p w14:paraId="5A4BE9DC" w14:textId="77777777" w:rsidR="004619A5" w:rsidRDefault="004B039B" w:rsidP="006342F2">
      <w:pPr>
        <w:jc w:val="center"/>
      </w:pPr>
      <w:r w:rsidRPr="004B039B">
        <w:rPr>
          <w:rStyle w:val="ac"/>
        </w:rPr>
        <w:t>Задание к лабораторной работе</w:t>
      </w:r>
    </w:p>
    <w:p w14:paraId="109EDB11" w14:textId="71136652" w:rsidR="004619A5" w:rsidRDefault="004619A5" w:rsidP="004619A5">
      <w:r w:rsidRPr="004619A5">
        <w:t xml:space="preserve">Написать программу с использованием команды </w:t>
      </w:r>
      <w:r w:rsidRPr="004619A5">
        <w:rPr>
          <w:lang w:val="en-US"/>
        </w:rPr>
        <w:t>CPUID</w:t>
      </w:r>
      <w:r w:rsidRPr="004619A5">
        <w:t xml:space="preserve"> для вывода в виде строки наименования производителя процессора в MessageBoxA. Следующей строкой вывести семейство процессоров, наименование компании, марку процессора, номер процессора и тактовую частоту</w:t>
      </w:r>
      <w:r>
        <w:t xml:space="preserve"> и</w:t>
      </w:r>
      <w:r w:rsidRPr="004619A5">
        <w:t xml:space="preserve"> Поддержка инструкции RDRAND (генерация случайного числа).</w:t>
      </w:r>
    </w:p>
    <w:p w14:paraId="39E5B9C9" w14:textId="3863C03E" w:rsidR="006342F2" w:rsidRPr="004619A5" w:rsidRDefault="006342F2" w:rsidP="004619A5">
      <w:pPr>
        <w:jc w:val="center"/>
        <w:rPr>
          <w:rStyle w:val="ac"/>
          <w:b w:val="0"/>
          <w:bCs w:val="0"/>
        </w:rPr>
      </w:pPr>
      <w:r w:rsidRPr="006342F2">
        <w:rPr>
          <w:rStyle w:val="ac"/>
        </w:rPr>
        <w:t>Описание команды CPUID</w:t>
      </w:r>
      <w:r w:rsidR="004619A5">
        <w:rPr>
          <w:rStyle w:val="ac"/>
        </w:rPr>
        <w:t xml:space="preserve"> для </w:t>
      </w:r>
      <w:r w:rsidR="004619A5">
        <w:rPr>
          <w:rStyle w:val="ac"/>
          <w:lang w:val="en-GB"/>
        </w:rPr>
        <w:t>rdrand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3254"/>
        <w:gridCol w:w="7428"/>
      </w:tblGrid>
      <w:tr w:rsidR="006342F2" w14:paraId="7D3BAA4F" w14:textId="77777777" w:rsidTr="006342F2">
        <w:tc>
          <w:tcPr>
            <w:tcW w:w="1523" w:type="pct"/>
          </w:tcPr>
          <w:p w14:paraId="3D152F6F" w14:textId="77777777" w:rsidR="006342F2" w:rsidRDefault="006342F2" w:rsidP="006342F2">
            <w:pPr>
              <w:jc w:val="center"/>
            </w:pPr>
            <w:r>
              <w:t>Вход</w:t>
            </w:r>
          </w:p>
        </w:tc>
        <w:tc>
          <w:tcPr>
            <w:tcW w:w="3477" w:type="pct"/>
          </w:tcPr>
          <w:p w14:paraId="70C97FE0" w14:textId="77777777" w:rsidR="006342F2" w:rsidRDefault="006342F2" w:rsidP="006342F2">
            <w:pPr>
              <w:jc w:val="center"/>
            </w:pPr>
            <w:r>
              <w:t>Выход</w:t>
            </w:r>
          </w:p>
        </w:tc>
      </w:tr>
      <w:tr w:rsidR="006342F2" w14:paraId="245CB9AB" w14:textId="77777777" w:rsidTr="006342F2">
        <w:tc>
          <w:tcPr>
            <w:tcW w:w="1523" w:type="pct"/>
          </w:tcPr>
          <w:p w14:paraId="715F8498" w14:textId="77777777" w:rsidR="004619A5" w:rsidRPr="004619A5" w:rsidRDefault="004619A5" w:rsidP="004619A5">
            <w:r w:rsidRPr="004619A5">
              <w:t>EAX = 00000001H</w:t>
            </w:r>
          </w:p>
          <w:p w14:paraId="7501954D" w14:textId="0CCEB76D" w:rsidR="006342F2" w:rsidRPr="006342F2" w:rsidRDefault="006342F2" w:rsidP="006342F2">
            <w:pPr>
              <w:rPr>
                <w:lang w:val="en-US"/>
              </w:rPr>
            </w:pPr>
          </w:p>
        </w:tc>
        <w:tc>
          <w:tcPr>
            <w:tcW w:w="3477" w:type="pct"/>
          </w:tcPr>
          <w:p w14:paraId="2147FAD2" w14:textId="77777777" w:rsidR="004619A5" w:rsidRPr="004619A5" w:rsidRDefault="004619A5" w:rsidP="004619A5">
            <w:r w:rsidRPr="004619A5">
              <w:rPr>
                <w:b/>
                <w:bCs/>
              </w:rPr>
              <w:t xml:space="preserve">EAX: </w:t>
            </w:r>
            <w:r w:rsidRPr="004619A5">
              <w:t>Информация о модели и семействе процессора</w:t>
            </w:r>
          </w:p>
          <w:p w14:paraId="48D51F0E" w14:textId="77777777" w:rsidR="004619A5" w:rsidRDefault="004619A5" w:rsidP="004619A5">
            <w:r w:rsidRPr="004619A5">
              <w:rPr>
                <w:b/>
                <w:bCs/>
              </w:rPr>
              <w:t>ECX</w:t>
            </w:r>
            <w:r w:rsidRPr="004619A5">
              <w:t>: Флаги дополнительных возможностей</w:t>
            </w:r>
          </w:p>
          <w:p w14:paraId="66E2C2EC" w14:textId="7CA811A2" w:rsidR="006342F2" w:rsidRPr="006342F2" w:rsidRDefault="004619A5" w:rsidP="006342F2">
            <w:r w:rsidRPr="004619A5">
              <w:t>Бит 30: RDRAND - если =1, инструкция RDRAND поддерживается</w:t>
            </w:r>
          </w:p>
        </w:tc>
      </w:tr>
    </w:tbl>
    <w:p w14:paraId="3483851A" w14:textId="54824173" w:rsidR="004619A5" w:rsidRPr="004619A5" w:rsidRDefault="004619A5" w:rsidP="004619A5">
      <w:pPr>
        <w:jc w:val="center"/>
        <w:rPr>
          <w:b/>
          <w:bCs/>
        </w:rPr>
      </w:pPr>
      <w:r w:rsidRPr="004619A5">
        <w:rPr>
          <w:b/>
          <w:bCs/>
        </w:rPr>
        <w:t>Стандартные функции</w:t>
      </w:r>
    </w:p>
    <w:p w14:paraId="79DC4AA1" w14:textId="2415AB0D" w:rsidR="004619A5" w:rsidRPr="004619A5" w:rsidRDefault="004619A5" w:rsidP="004619A5">
      <w:r w:rsidRPr="004619A5">
        <w:t>Входное значение EAX = 0</w:t>
      </w:r>
    </w:p>
    <w:p w14:paraId="144B981C" w14:textId="13280DDC" w:rsidR="006342F2" w:rsidRPr="004619A5" w:rsidRDefault="004619A5" w:rsidP="004619A5">
      <w:r w:rsidRPr="004619A5">
        <w:t>При входном значении EAX = 0, после выполнения команды CPUID регистр EAX будет содержать максимальное значение, понимаемое командой CPUID (при запросе стандартных функций), а в регистрах EBX, EDX и ECX будет находится строка идентификации производителя процессора (EBX содержит первых 4 символа, EDX содержит следующие 4 символа и ECX содержит последние 4 символа).</w:t>
      </w:r>
    </w:p>
    <w:p w14:paraId="69B47838" w14:textId="77777777" w:rsidR="004619A5" w:rsidRDefault="004619A5" w:rsidP="00CB2586">
      <w:pPr>
        <w:jc w:val="center"/>
        <w:rPr>
          <w:b/>
          <w:bCs/>
        </w:rPr>
      </w:pPr>
    </w:p>
    <w:p w14:paraId="623A3655" w14:textId="77777777" w:rsidR="004619A5" w:rsidRDefault="004619A5" w:rsidP="00CB2586">
      <w:pPr>
        <w:jc w:val="center"/>
        <w:rPr>
          <w:b/>
          <w:bCs/>
        </w:rPr>
      </w:pPr>
    </w:p>
    <w:p w14:paraId="2438DDC9" w14:textId="77777777" w:rsidR="004619A5" w:rsidRDefault="004619A5" w:rsidP="00CB2586">
      <w:pPr>
        <w:jc w:val="center"/>
        <w:rPr>
          <w:b/>
          <w:bCs/>
        </w:rPr>
      </w:pPr>
    </w:p>
    <w:p w14:paraId="2415E3E5" w14:textId="77777777" w:rsidR="004619A5" w:rsidRDefault="004619A5" w:rsidP="00CB2586">
      <w:pPr>
        <w:jc w:val="center"/>
        <w:rPr>
          <w:b/>
          <w:bCs/>
        </w:rPr>
      </w:pPr>
    </w:p>
    <w:p w14:paraId="55CEE4C9" w14:textId="77777777" w:rsidR="004619A5" w:rsidRDefault="004619A5" w:rsidP="00CB2586">
      <w:pPr>
        <w:jc w:val="center"/>
        <w:rPr>
          <w:b/>
          <w:bCs/>
        </w:rPr>
      </w:pPr>
    </w:p>
    <w:p w14:paraId="15395BC5" w14:textId="77777777" w:rsidR="004619A5" w:rsidRDefault="004619A5" w:rsidP="00CB2586">
      <w:pPr>
        <w:jc w:val="center"/>
        <w:rPr>
          <w:b/>
          <w:bCs/>
        </w:rPr>
      </w:pPr>
    </w:p>
    <w:p w14:paraId="07D6A9FA" w14:textId="77777777" w:rsidR="004619A5" w:rsidRDefault="004619A5" w:rsidP="00CB2586">
      <w:pPr>
        <w:jc w:val="center"/>
        <w:rPr>
          <w:b/>
          <w:bCs/>
        </w:rPr>
      </w:pPr>
    </w:p>
    <w:p w14:paraId="2633BB6C" w14:textId="77777777" w:rsidR="004619A5" w:rsidRDefault="004619A5" w:rsidP="00CB2586">
      <w:pPr>
        <w:jc w:val="center"/>
        <w:rPr>
          <w:b/>
          <w:bCs/>
        </w:rPr>
      </w:pPr>
    </w:p>
    <w:p w14:paraId="77F80A12" w14:textId="77777777" w:rsidR="004619A5" w:rsidRDefault="004619A5" w:rsidP="00CB2586">
      <w:pPr>
        <w:jc w:val="center"/>
        <w:rPr>
          <w:b/>
          <w:bCs/>
        </w:rPr>
      </w:pPr>
    </w:p>
    <w:p w14:paraId="0CACC04A" w14:textId="77777777" w:rsidR="004619A5" w:rsidRDefault="004619A5" w:rsidP="00CB2586">
      <w:pPr>
        <w:jc w:val="center"/>
        <w:rPr>
          <w:b/>
          <w:bCs/>
        </w:rPr>
      </w:pPr>
    </w:p>
    <w:p w14:paraId="33172C7C" w14:textId="01A75D23" w:rsidR="006342F2" w:rsidRDefault="00CB2586" w:rsidP="00CB2586">
      <w:pPr>
        <w:jc w:val="center"/>
        <w:rPr>
          <w:b/>
          <w:bCs/>
        </w:rPr>
      </w:pPr>
      <w:r>
        <w:rPr>
          <w:b/>
          <w:bCs/>
        </w:rPr>
        <w:lastRenderedPageBreak/>
        <w:t>Граф схема алгоритма получения информации о бренде</w:t>
      </w:r>
    </w:p>
    <w:p w14:paraId="1B12615F" w14:textId="77777777" w:rsidR="00CB2586" w:rsidRDefault="004619A5" w:rsidP="00CB2586">
      <w:pPr>
        <w:jc w:val="center"/>
        <w:rPr>
          <w:b/>
          <w:bCs/>
        </w:rPr>
      </w:pPr>
      <w:r>
        <w:rPr>
          <w:b/>
          <w:bCs/>
          <w:noProof/>
        </w:rPr>
      </w:r>
      <w:r>
        <w:rPr>
          <w:b/>
          <w:bCs/>
          <w:noProof/>
        </w:rPr>
        <w:pict w14:anchorId="4A897DD8">
          <v:group id="_x0000_s1026" editas="canvas" style="width:509.65pt;height:342.85pt;mso-position-horizontal-relative:char;mso-position-vertical-relative:line" coordorigin="70" coordsize="64725,4354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70;width:64725;height:43542;visibility:visible;mso-wrap-style:square" filled="t">
              <v:fill o:detectmouseclick="t"/>
              <v:path o:connecttype="none"/>
            </v:shape>
            <v:shapetype id="_x0000_t109" coordsize="21600,21600" o:spt="109" path="m,l,21600r21600,l21600,xe">
              <v:stroke joinstyle="miter"/>
              <v:path gradientshapeok="t" o:connecttype="rect"/>
            </v:shapetype>
            <v:shape id="Блок-схема: процесс 51111618" o:spid="_x0000_s1028" type="#_x0000_t109" style="position:absolute;left:9070;top:3799;width:18000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" fillcolor="white [3201]" strokecolor="black [3200]" strokeweight="1pt">
              <v:textbox inset="2.99481mm,1.49742mm,2.99481mm,1.49742mm">
                <w:txbxContent>
                  <w:p w14:paraId="00ED242A" w14:textId="77777777" w:rsidR="00CB2586" w:rsidRPr="00CB2586" w:rsidRDefault="00CB2586" w:rsidP="00CB2586">
                    <w:pPr>
                      <w:jc w:val="cente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EAX = 80000000H</w:t>
                    </w:r>
                  </w:p>
                  <w:p w14:paraId="249104B9" w14:textId="77777777" w:rsidR="00CB2586" w:rsidRDefault="00CB2586" w:rsidP="00CB2586">
                    <w:pPr>
                      <w:jc w:val="center"/>
                    </w:pPr>
                  </w:p>
                </w:txbxContent>
              </v:textbox>
            </v:shape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Блок-схема: решение 1067510941" o:spid="_x0000_s1029" type="#_x0000_t110" style="position:absolute;left:68;top:12841;width:360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" fillcolor="white [3201]" strokecolor="black [3200]" strokeweight="1pt">
              <v:textbox inset="2.99481mm,1.49742mm,2.99481mm,1.49742mm">
                <w:txbxContent>
                  <w:p w14:paraId="3F65C06E" w14:textId="77777777" w:rsidR="00CB2586" w:rsidRPr="00CB2586" w:rsidRDefault="00CB2586" w:rsidP="00CB2586">
                    <w:pPr>
                      <w:jc w:val="cente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EAX = 80000000H</w:t>
                    </w:r>
                  </w:p>
                  <w:p w14:paraId="3D941F77" w14:textId="77777777" w:rsidR="00CB2586" w:rsidRDefault="00CB2586" w:rsidP="00CB2586">
                    <w:pPr>
                      <w:jc w:val="center"/>
                    </w:pPr>
                  </w:p>
                </w:txbxContent>
              </v:textbox>
            </v:shape>
            <v:shape id="Блок-схема: процесс 1014429084" o:spid="_x0000_s1030" type="#_x0000_t109" style="position:absolute;left:40557;top:13385;width:18000;height:6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" fillcolor="white [3201]" strokecolor="black [3200]" strokeweight="1pt">
              <v:textbox inset="2.99481mm,1.49742mm,2.99481mm,1.49742mm">
                <w:txbxContent>
                  <w:p w14:paraId="59A05FBA" w14:textId="77777777" w:rsidR="00CB2586" w:rsidRPr="00CB2586" w:rsidRDefault="00CB2586" w:rsidP="00CB2586">
                    <w:pPr>
                      <w:jc w:val="center"/>
                    </w:pPr>
                    <w:r>
                      <w:t>Строка бренда не поддерживается</w:t>
                    </w:r>
                  </w:p>
                </w:txbxContent>
              </v:textbox>
            </v:shape>
            <v:shape id="Блок-схема: процесс 515947864" o:spid="_x0000_s1031" type="#_x0000_t109" style="position:absolute;left:7254;top:24918;width:21600;height:6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" fillcolor="white [3201]" strokecolor="black [3200]" strokeweight="1pt">
              <v:textbox inset="2.99481mm,1.49742mm,2.99481mm,1.49742mm">
                <w:txbxContent>
                  <w:p w14:paraId="2A31DC68" w14:textId="77777777" w:rsidR="00CB2586" w:rsidRPr="00CB2586" w:rsidRDefault="00CB2586" w:rsidP="00CB2586">
                    <w:pPr>
                      <w:jc w:val="center"/>
                    </w:pPr>
                    <w:r>
                      <w:t>Строка бренда поддерживается частично</w:t>
                    </w:r>
                  </w:p>
                  <w:p w14:paraId="55E13AA7" w14:textId="77777777" w:rsidR="00CB2586" w:rsidRDefault="00CB2586" w:rsidP="00CB2586">
                    <w:pPr>
                      <w:jc w:val="center"/>
                    </w:pPr>
                  </w:p>
                </w:txbxContent>
              </v:textbox>
            </v:shape>
            <v:shape id="Блок-схема: решение 1951263884" o:spid="_x0000_s1032" type="#_x0000_t110" style="position:absolute;left:73;top:34368;width:36000;height:7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" fillcolor="white [3201]" strokecolor="black [3200]" strokeweight="1pt">
              <v:textbox inset="2.99481mm,1.49742mm,2.99481mm,1.49742mm">
                <w:txbxContent>
                  <w:p w14:paraId="1204DFD3" w14:textId="77777777" w:rsidR="00CB2586" w:rsidRPr="00CB2586" w:rsidRDefault="00CB2586" w:rsidP="00CB2586">
                    <w:pPr>
                      <w:jc w:val="cente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 xml:space="preserve">EAX </w:t>
                    </w:r>
                    <w:r>
                      <w:t>≥</w:t>
                    </w:r>
                    <w:r>
                      <w:rPr>
                        <w:lang w:val="en-US"/>
                      </w:rPr>
                      <w:t xml:space="preserve"> 8000000</w:t>
                    </w:r>
                    <w:r>
                      <w:t>4</w:t>
                    </w:r>
                    <w:r>
                      <w:rPr>
                        <w:lang w:val="en-US"/>
                      </w:rPr>
                      <w:t>H</w:t>
                    </w:r>
                  </w:p>
                  <w:p w14:paraId="600B647D" w14:textId="77777777" w:rsidR="00CB2586" w:rsidRDefault="00CB2586" w:rsidP="00CB2586">
                    <w:pPr>
                      <w:jc w:val="center"/>
                    </w:pPr>
                  </w:p>
                </w:txbxContent>
              </v:textbox>
            </v:shape>
            <v:shape id="Блок-схема: процесс 461523254" o:spid="_x0000_s1033" type="#_x0000_t109" style="position:absolute;left:42747;top:34851;width:18000;height:6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" fillcolor="white [3201]" strokecolor="black [3200]" strokeweight="1pt">
              <v:textbox inset="2.99481mm,1.49742mm,2.99481mm,1.49742mm">
                <w:txbxContent>
                  <w:p w14:paraId="13958C5F" w14:textId="77777777" w:rsidR="00CB2586" w:rsidRPr="00CB2586" w:rsidRDefault="00CB2586" w:rsidP="00CB2586">
                    <w:pPr>
                      <w:jc w:val="center"/>
                    </w:pPr>
                    <w:r>
                      <w:t>Строка бренда поддерживается</w:t>
                    </w:r>
                  </w:p>
                  <w:p w14:paraId="6B36E6CF" w14:textId="77777777" w:rsidR="00CB2586" w:rsidRDefault="00CB2586" w:rsidP="00CB2586">
                    <w:pPr>
                      <w:jc w:val="center"/>
                    </w:pP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Прямая со стрелкой 1722132008" o:spid="_x0000_s1034" type="#_x0000_t32" style="position:absolute;left:18068;top:7399;width:2;height:54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" strokecolor="black [3200]" strokeweight=".5pt">
              <v:stroke endarrow="block" joinstyle="miter"/>
            </v:shape>
            <v:shape id="Прямая со стрелкой 1193773067" o:spid="_x0000_s1035" type="#_x0000_t32" style="position:absolute;left:36068;top:16441;width:4489;height: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" strokecolor="black [3200]" strokeweight=".5pt">
              <v:stroke endarrow="block" joinstyle="miter"/>
            </v:shape>
            <v:shape id="Прямая со стрелкой 1876286708" o:spid="_x0000_s1036" type="#_x0000_t32" style="position:absolute;left:18054;top:20041;width:14;height:48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" strokecolor="black [3200]" strokeweight=".5pt">
              <v:stroke endarrow="block" joinstyle="miter"/>
            </v:shape>
            <v:shape id="Прямая со стрелкой 2093127003" o:spid="_x0000_s1037" type="#_x0000_t32" style="position:absolute;left:18054;top:31038;width:19;height:33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" strokecolor="black [3200]" strokeweight=".5pt">
              <v:stroke endarrow="block" joinstyle="miter"/>
            </v:shape>
            <v:shape id="Прямая со стрелкой 2060589525" o:spid="_x0000_s1038" type="#_x0000_t32" style="position:absolute;left:36073;top:37911;width:6674;height: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" strokecolor="black [3200]" strokeweight=".5pt">
              <v:stroke endarrow="block" joinstyle="miter"/>
            </v:shape>
            <w10:anchorlock/>
          </v:group>
        </w:pict>
      </w:r>
    </w:p>
    <w:p w14:paraId="544B1441" w14:textId="77777777" w:rsidR="004619A5" w:rsidRPr="00786F7B" w:rsidRDefault="004619A5" w:rsidP="004619A5">
      <w:pPr>
        <w:jc w:val="center"/>
        <w:rPr>
          <w:b/>
          <w:bCs/>
          <w:lang w:val="en-US"/>
        </w:rPr>
      </w:pPr>
      <w:r>
        <w:rPr>
          <w:b/>
          <w:bCs/>
        </w:rPr>
        <w:t>Текст</w:t>
      </w:r>
      <w:r w:rsidRPr="00786F7B">
        <w:rPr>
          <w:b/>
          <w:bCs/>
          <w:lang w:val="en-US"/>
        </w:rPr>
        <w:t xml:space="preserve"> </w:t>
      </w:r>
      <w:r>
        <w:rPr>
          <w:b/>
          <w:bCs/>
        </w:rPr>
        <w:t>программы</w:t>
      </w:r>
    </w:p>
    <w:p w14:paraId="5F54E51E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D176C2">
        <w:rPr>
          <w:rFonts w:ascii="Consolas" w:hAnsi="Consolas"/>
          <w:sz w:val="20"/>
          <w:szCs w:val="20"/>
          <w:lang w:val="en-US"/>
        </w:rPr>
        <w:t xml:space="preserve">                </w:t>
      </w:r>
      <w:r w:rsidRPr="00B674DC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B674DC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includelib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../kernel32.lib</w:t>
      </w:r>
    </w:p>
    <w:p w14:paraId="56E69221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includelib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../user32.lib</w:t>
      </w:r>
    </w:p>
    <w:p w14:paraId="6680DAD8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extern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ExitProcess: proc</w:t>
      </w:r>
    </w:p>
    <w:p w14:paraId="78588F05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extern  MessageBoxA: proc</w:t>
      </w:r>
    </w:p>
    <w:p w14:paraId="7873AB00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extern  wsprintfA: proc</w:t>
      </w:r>
    </w:p>
    <w:p w14:paraId="08740654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66238A92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.data</w:t>
      </w:r>
    </w:p>
    <w:p w14:paraId="7C87FCDE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s1 db 13 dup(0) ;vendor id</w:t>
      </w:r>
    </w:p>
    <w:p w14:paraId="07FCDE31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s2 db 50 dup(0) ;brand string</w:t>
      </w:r>
    </w:p>
    <w:p w14:paraId="0AE4B5ED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s3 db "Brand string not supported",0</w:t>
      </w:r>
    </w:p>
    <w:p w14:paraId="0323FA73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s4 db "RNDRAND is not supported",0</w:t>
      </w:r>
    </w:p>
    <w:p w14:paraId="164BCDD8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s5 db "RNDRAND is supported",0</w:t>
      </w:r>
    </w:p>
    <w:p w14:paraId="7524968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MsgCaption db "cpuid",0</w:t>
      </w:r>
    </w:p>
    <w:p w14:paraId="17B0DA8C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fmt db "Vendor ID: %s",13,10</w:t>
      </w:r>
    </w:p>
    <w:p w14:paraId="76BCE43A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db "CPU: %s",13,10</w:t>
      </w:r>
    </w:p>
    <w:p w14:paraId="478C8E30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db "RNDRAND: %s",0</w:t>
      </w:r>
    </w:p>
    <w:p w14:paraId="7637B0DC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MsgBoxText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db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256 dup(0)</w:t>
      </w:r>
    </w:p>
    <w:p w14:paraId="5188D790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9C2A208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.code</w:t>
      </w:r>
    </w:p>
    <w:p w14:paraId="0ACEC3E8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WinMain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proc</w:t>
      </w:r>
    </w:p>
    <w:p w14:paraId="393E5B32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sub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rsp, 7 * 8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выделить стек для передачи параметров + выравнивание</w:t>
      </w:r>
    </w:p>
    <w:p w14:paraId="283D64A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lea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rdi, s1</w:t>
      </w:r>
    </w:p>
    <w:p w14:paraId="564C470B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74E570C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xor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rax, rax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; eax = 0</w:t>
      </w:r>
    </w:p>
    <w:p w14:paraId="236E5056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cpuid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получить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Vendor ID</w:t>
      </w:r>
    </w:p>
    <w:p w14:paraId="5A0CB913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[rdi], ebx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сохранить</w:t>
      </w:r>
    </w:p>
    <w:p w14:paraId="3524F2D5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+ 4], edx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строку</w:t>
      </w:r>
    </w:p>
    <w:p w14:paraId="6584A28E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+ 8], ecx</w:t>
      </w:r>
    </w:p>
    <w:p w14:paraId="2C5CFEE0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6AA9053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eax, 80000000h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проверить поддержку</w:t>
      </w:r>
    </w:p>
    <w:p w14:paraId="586F756D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cpuid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строки бренда</w:t>
      </w:r>
    </w:p>
    <w:p w14:paraId="46F8B60E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test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eax, 80000000h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если не поддерживается</w:t>
      </w:r>
    </w:p>
    <w:p w14:paraId="4E6D20A9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jz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no_brand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то перейти</w:t>
      </w:r>
    </w:p>
    <w:p w14:paraId="4B8ACA9C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cmp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eax, 80000004h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или поддерживается не полностью</w:t>
      </w:r>
    </w:p>
    <w:p w14:paraId="268BACF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jb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no_brand</w:t>
      </w:r>
    </w:p>
    <w:p w14:paraId="577882C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53F26AD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lea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rdi, s2</w:t>
      </w:r>
    </w:p>
    <w:p w14:paraId="22BB8EC5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eax, 80000002h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получить 1-ю часть</w:t>
      </w:r>
    </w:p>
    <w:p w14:paraId="1060DFD4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cpuid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строки бренда</w:t>
      </w:r>
    </w:p>
    <w:p w14:paraId="6F778DB2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mov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[rdi], eax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сохранение в строку</w:t>
      </w:r>
    </w:p>
    <w:p w14:paraId="5883E305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+ 4], ebx</w:t>
      </w:r>
    </w:p>
    <w:p w14:paraId="56A90C4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+ 8], ecx</w:t>
      </w:r>
    </w:p>
    <w:p w14:paraId="2E4A1635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+ 12], edx</w:t>
      </w:r>
    </w:p>
    <w:p w14:paraId="6B42AB1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7ABA31E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eax, 80000003h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получить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2-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ю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часть</w:t>
      </w:r>
    </w:p>
    <w:p w14:paraId="0E9DB49B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cpuid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строки бренда</w:t>
      </w:r>
    </w:p>
    <w:p w14:paraId="532657C7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mov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[rdi + 16], eax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сохранение в строку</w:t>
      </w:r>
    </w:p>
    <w:p w14:paraId="01025359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+ 20], ebx</w:t>
      </w:r>
    </w:p>
    <w:p w14:paraId="51443FF1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+ 24], ecx</w:t>
      </w:r>
    </w:p>
    <w:p w14:paraId="4255ECC0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+ 28], edx</w:t>
      </w:r>
    </w:p>
    <w:p w14:paraId="75684BC7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3D2FFCD1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eax, 80000004h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получить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3-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ю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часть</w:t>
      </w:r>
    </w:p>
    <w:p w14:paraId="7502AA93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cpuid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строки бренда</w:t>
      </w:r>
    </w:p>
    <w:p w14:paraId="0256C2A4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mov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[rdi + 32], eax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сохранение в строку</w:t>
      </w:r>
    </w:p>
    <w:p w14:paraId="5575BD28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+ 36], ebx</w:t>
      </w:r>
    </w:p>
    <w:p w14:paraId="20E68E7D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+ 40], ecx</w:t>
      </w:r>
    </w:p>
    <w:p w14:paraId="47F50B8E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[rdi + 44], edx</w:t>
      </w:r>
    </w:p>
    <w:p w14:paraId="1EC91EA1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lea rsi,s2 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указатель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brand string</w:t>
      </w:r>
    </w:p>
    <w:p w14:paraId="24A8CA60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jmp check_rdrand</w:t>
      </w:r>
    </w:p>
    <w:p w14:paraId="7A688E14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181F80DE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no_brand:</w:t>
      </w:r>
    </w:p>
    <w:p w14:paraId="0B9F71D5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lea rsi, s3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указатель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"Brand string not supported"</w:t>
      </w:r>
    </w:p>
    <w:p w14:paraId="7EDEC028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27EBF2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check_rdrand:</w:t>
      </w:r>
    </w:p>
    <w:p w14:paraId="13794345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Проверка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поддержки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RDRAND</w:t>
      </w:r>
    </w:p>
    <w:p w14:paraId="2E1675B3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eax, 1</w:t>
      </w:r>
    </w:p>
    <w:p w14:paraId="2EAE2061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cpuid</w:t>
      </w:r>
    </w:p>
    <w:p w14:paraId="691D0699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bt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ecx, 30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проверка бита 30 в ecx (RDRAND)</w:t>
      </w:r>
    </w:p>
    <w:p w14:paraId="199301DD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jc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rdrand_supported</w:t>
      </w:r>
    </w:p>
    <w:p w14:paraId="37BB2C70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22A4A486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 xml:space="preserve">; RDRAND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не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поддерживается</w:t>
      </w:r>
    </w:p>
    <w:p w14:paraId="2148685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rbx, offset s4</w:t>
      </w:r>
    </w:p>
    <w:p w14:paraId="71D8C71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jmp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fin</w:t>
      </w:r>
    </w:p>
    <w:p w14:paraId="245BDC76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325596E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rdrand_supported:</w:t>
      </w:r>
    </w:p>
    <w:p w14:paraId="7AE4C47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 xml:space="preserve">; RDRAND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поддерживается</w:t>
      </w:r>
    </w:p>
    <w:p w14:paraId="35533FF0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</w:t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rbx, offset s5</w:t>
      </w:r>
    </w:p>
    <w:p w14:paraId="55C8A125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CDAE2CF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fin:</w:t>
      </w:r>
    </w:p>
    <w:p w14:paraId="443BD4EC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формирование строки с результатом</w:t>
      </w:r>
    </w:p>
    <w:p w14:paraId="466444A4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mov rcx,offset MsgBoxText</w:t>
      </w:r>
    </w:p>
    <w:p w14:paraId="0FAA186E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mov rdx,offset fmt</w:t>
      </w:r>
    </w:p>
    <w:p w14:paraId="0B77E711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 r8,offset s1</w:t>
      </w:r>
    </w:p>
    <w:p w14:paraId="11E82602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 r9,rsi</w:t>
      </w:r>
    </w:p>
    <w:p w14:paraId="1206E25C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Поместить строку RDRAND в стек (5-й аргумент для wsprintfA)</w:t>
      </w:r>
    </w:p>
    <w:p w14:paraId="2D26AFC6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push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rbx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5-й параметр в стек</w:t>
      </w:r>
    </w:p>
    <w:p w14:paraId="40321C4A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sub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rsp, 32</w:t>
      </w:r>
    </w:p>
    <w:p w14:paraId="5D742929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call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wsprintfA</w:t>
      </w:r>
    </w:p>
    <w:p w14:paraId="4C5BE169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add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rsp, 40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 очистка стека</w:t>
      </w:r>
    </w:p>
    <w:p w14:paraId="7BE358F9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;вывод результата</w:t>
      </w:r>
    </w:p>
    <w:p w14:paraId="5BD954DF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xor rcx,rcx</w:t>
      </w:r>
    </w:p>
    <w:p w14:paraId="3B99D823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mov rdx,offset MsgBoxText</w:t>
      </w:r>
    </w:p>
    <w:p w14:paraId="18058A7D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mov r8,offset MsgCaption</w:t>
      </w:r>
    </w:p>
    <w:p w14:paraId="279E93BC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mov r9,0 ;MB_OK</w:t>
      </w:r>
    </w:p>
    <w:p w14:paraId="0996613A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call MessageBoxA</w:t>
      </w:r>
    </w:p>
    <w:p w14:paraId="691C9DF3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xor rcx,rcx</w:t>
      </w:r>
    </w:p>
    <w:p w14:paraId="09E44FBE" w14:textId="77777777" w:rsidR="004619A5" w:rsidRPr="009F6E0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call ExitProcess</w:t>
      </w:r>
    </w:p>
    <w:p w14:paraId="16D3E50C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9F6E0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;выход</w:t>
      </w:r>
    </w:p>
    <w:p w14:paraId="5A06B99A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WinMain endp</w:t>
      </w:r>
    </w:p>
    <w:p w14:paraId="4F0B2448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</w:t>
      </w:r>
    </w:p>
    <w:p w14:paraId="6542CF3C" w14:textId="77777777" w:rsidR="00D176C2" w:rsidRDefault="00D176C2" w:rsidP="00D176C2">
      <w:pPr>
        <w:jc w:val="center"/>
        <w:rPr>
          <w:rStyle w:val="ac"/>
        </w:rPr>
      </w:pPr>
      <w:r>
        <w:rPr>
          <w:rStyle w:val="ac"/>
        </w:rPr>
        <w:t>Результаты работы программы</w:t>
      </w:r>
    </w:p>
    <w:p w14:paraId="4F150C6F" w14:textId="63202C47" w:rsidR="00D176C2" w:rsidRDefault="004619A5" w:rsidP="00D176C2">
      <w:pPr>
        <w:jc w:val="center"/>
        <w:rPr>
          <w:rStyle w:val="ac"/>
          <w:lang w:val="en-US"/>
        </w:rPr>
      </w:pPr>
      <w:r w:rsidRPr="009F6E05">
        <w:rPr>
          <w:noProof/>
        </w:rPr>
        <w:lastRenderedPageBreak/>
        <w:drawing>
          <wp:inline distT="0" distB="0" distL="0" distR="0" wp14:anchorId="4F85112A" wp14:editId="3EF068E0">
            <wp:extent cx="3067478" cy="186716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822C" w14:textId="77777777" w:rsidR="004619A5" w:rsidRDefault="004619A5" w:rsidP="00D176C2">
      <w:pPr>
        <w:jc w:val="center"/>
        <w:rPr>
          <w:rStyle w:val="ac"/>
          <w:lang w:val="en-US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256"/>
        <w:gridCol w:w="3260"/>
        <w:gridCol w:w="3940"/>
      </w:tblGrid>
      <w:tr w:rsidR="004619A5" w:rsidRPr="00786F7B" w14:paraId="5EA06E20" w14:textId="77777777" w:rsidTr="0093496E">
        <w:trPr>
          <w:tblHeader/>
        </w:trPr>
        <w:tc>
          <w:tcPr>
            <w:tcW w:w="3256" w:type="dxa"/>
          </w:tcPr>
          <w:p w14:paraId="07185A3B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786F7B">
              <w:rPr>
                <w:rStyle w:val="ac"/>
                <w:b w:val="0"/>
                <w:bCs w:val="0"/>
              </w:rPr>
              <w:t>Сост</w:t>
            </w:r>
            <w:r>
              <w:rPr>
                <w:rStyle w:val="ac"/>
                <w:b w:val="0"/>
                <w:bCs w:val="0"/>
              </w:rPr>
              <w:t xml:space="preserve">ояние регистров до вызова </w:t>
            </w:r>
            <w:r>
              <w:rPr>
                <w:rStyle w:val="ac"/>
                <w:b w:val="0"/>
                <w:bCs w:val="0"/>
                <w:lang w:val="en-US"/>
              </w:rPr>
              <w:t>CPUID</w:t>
            </w:r>
          </w:p>
        </w:tc>
        <w:tc>
          <w:tcPr>
            <w:tcW w:w="3260" w:type="dxa"/>
          </w:tcPr>
          <w:p w14:paraId="4C4A3C03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786F7B">
              <w:rPr>
                <w:rStyle w:val="ac"/>
                <w:b w:val="0"/>
                <w:bCs w:val="0"/>
              </w:rPr>
              <w:t>Сост</w:t>
            </w:r>
            <w:r>
              <w:rPr>
                <w:rStyle w:val="ac"/>
                <w:b w:val="0"/>
                <w:bCs w:val="0"/>
              </w:rPr>
              <w:t xml:space="preserve">ояние регистров после вызова </w:t>
            </w:r>
            <w:r>
              <w:rPr>
                <w:rStyle w:val="ac"/>
                <w:b w:val="0"/>
                <w:bCs w:val="0"/>
                <w:lang w:val="en-US"/>
              </w:rPr>
              <w:t>CPUID</w:t>
            </w:r>
          </w:p>
        </w:tc>
        <w:tc>
          <w:tcPr>
            <w:tcW w:w="3940" w:type="dxa"/>
          </w:tcPr>
          <w:p w14:paraId="56ED09DE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>
              <w:rPr>
                <w:rStyle w:val="ac"/>
                <w:b w:val="0"/>
                <w:bCs w:val="0"/>
              </w:rPr>
              <w:t>Расшифровка выходных значений команды</w:t>
            </w:r>
          </w:p>
        </w:tc>
      </w:tr>
      <w:tr w:rsidR="004619A5" w:rsidRPr="00786F7B" w14:paraId="01FDD4BF" w14:textId="77777777" w:rsidTr="0093496E">
        <w:tc>
          <w:tcPr>
            <w:tcW w:w="3256" w:type="dxa"/>
          </w:tcPr>
          <w:p w14:paraId="4BADB1B8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365AEF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35C12D1C" wp14:editId="4EEC4DC8">
                  <wp:extent cx="1762371" cy="2276793"/>
                  <wp:effectExtent l="0" t="0" r="9525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71" cy="227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6187AF7E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5A70DDDA" wp14:editId="36FBD920">
                  <wp:extent cx="1800476" cy="2276793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227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0" w:type="dxa"/>
          </w:tcPr>
          <w:p w14:paraId="2D6451D6" w14:textId="77777777" w:rsidR="004619A5" w:rsidRPr="00614855" w:rsidRDefault="004619A5" w:rsidP="0093496E">
            <w:pPr>
              <w:rPr>
                <w:rStyle w:val="ac"/>
                <w:b w:val="0"/>
                <w:bCs w:val="0"/>
              </w:rPr>
            </w:pPr>
            <w:r w:rsidRPr="002A595E">
              <w:rPr>
                <w:rStyle w:val="ac"/>
              </w:rPr>
              <w:t>EAX</w:t>
            </w:r>
            <w:r w:rsidRPr="002A595E">
              <w:rPr>
                <w:rStyle w:val="ac"/>
                <w:b w:val="0"/>
                <w:bCs w:val="0"/>
              </w:rPr>
              <w:t xml:space="preserve">: </w:t>
            </w:r>
            <w:r>
              <w:rPr>
                <w:rStyle w:val="ac"/>
                <w:b w:val="0"/>
                <w:bCs w:val="0"/>
              </w:rPr>
              <w:t xml:space="preserve">максимально допустимое входное значение </w:t>
            </w:r>
            <w:r>
              <w:rPr>
                <w:rStyle w:val="ac"/>
                <w:b w:val="0"/>
                <w:bCs w:val="0"/>
                <w:lang w:val="en-US"/>
              </w:rPr>
              <w:t>EAX</w:t>
            </w:r>
            <w:r w:rsidRPr="002A595E">
              <w:rPr>
                <w:rStyle w:val="ac"/>
                <w:b w:val="0"/>
                <w:bCs w:val="0"/>
              </w:rPr>
              <w:t xml:space="preserve"> </w:t>
            </w:r>
            <w:r>
              <w:rPr>
                <w:rStyle w:val="ac"/>
                <w:b w:val="0"/>
                <w:bCs w:val="0"/>
              </w:rPr>
              <w:t xml:space="preserve">для команды </w:t>
            </w:r>
            <w:r>
              <w:rPr>
                <w:rStyle w:val="ac"/>
                <w:b w:val="0"/>
                <w:bCs w:val="0"/>
                <w:lang w:val="en-US"/>
              </w:rPr>
              <w:t>CPUID</w:t>
            </w:r>
            <w:r w:rsidRPr="002A595E">
              <w:rPr>
                <w:rStyle w:val="ac"/>
                <w:b w:val="0"/>
                <w:bCs w:val="0"/>
              </w:rPr>
              <w:t>.</w:t>
            </w:r>
          </w:p>
          <w:p w14:paraId="7CA44925" w14:textId="77777777" w:rsidR="004619A5" w:rsidRDefault="004619A5" w:rsidP="0093496E">
            <w:pPr>
              <w:rPr>
                <w:rStyle w:val="ac"/>
                <w:b w:val="0"/>
                <w:bCs w:val="0"/>
              </w:rPr>
            </w:pPr>
            <w:r w:rsidRPr="002A595E">
              <w:rPr>
                <w:rStyle w:val="ac"/>
              </w:rPr>
              <w:t>EBX_EDX_ECX</w:t>
            </w:r>
            <w:r w:rsidRPr="000075D6">
              <w:rPr>
                <w:rStyle w:val="ac"/>
                <w:b w:val="0"/>
                <w:bCs w:val="0"/>
              </w:rPr>
              <w:t xml:space="preserve">: </w:t>
            </w:r>
            <w:r>
              <w:rPr>
                <w:rStyle w:val="ac"/>
                <w:b w:val="0"/>
                <w:bCs w:val="0"/>
              </w:rPr>
              <w:t>производитель (</w:t>
            </w:r>
            <w:r>
              <w:rPr>
                <w:rStyle w:val="ac"/>
                <w:b w:val="0"/>
                <w:bCs w:val="0"/>
                <w:lang w:val="en-US"/>
              </w:rPr>
              <w:t>ASCII</w:t>
            </w:r>
            <w:r w:rsidRPr="000075D6">
              <w:rPr>
                <w:rStyle w:val="ac"/>
                <w:b w:val="0"/>
                <w:bCs w:val="0"/>
              </w:rPr>
              <w:t>-</w:t>
            </w:r>
            <w:r>
              <w:rPr>
                <w:rStyle w:val="ac"/>
                <w:b w:val="0"/>
                <w:bCs w:val="0"/>
              </w:rPr>
              <w:t>строка)</w:t>
            </w:r>
          </w:p>
          <w:p w14:paraId="4596F871" w14:textId="77777777" w:rsidR="004619A5" w:rsidRDefault="004619A5" w:rsidP="0093496E">
            <w:pPr>
              <w:rPr>
                <w:rStyle w:val="ac"/>
                <w:b w:val="0"/>
                <w:bCs w:val="0"/>
              </w:rPr>
            </w:pPr>
          </w:p>
          <w:p w14:paraId="4BC5E563" w14:textId="77777777" w:rsidR="004619A5" w:rsidRPr="002A595E" w:rsidRDefault="004619A5" w:rsidP="0093496E">
            <w:pPr>
              <w:rPr>
                <w:rStyle w:val="ac"/>
                <w:b w:val="0"/>
                <w:bCs w:val="0"/>
              </w:rPr>
            </w:pPr>
            <w:r w:rsidRPr="008D5212">
              <w:t>"GenuineIntel"</w:t>
            </w:r>
          </w:p>
        </w:tc>
      </w:tr>
      <w:tr w:rsidR="004619A5" w:rsidRPr="00786F7B" w14:paraId="6FBC539E" w14:textId="77777777" w:rsidTr="0093496E">
        <w:tc>
          <w:tcPr>
            <w:tcW w:w="3256" w:type="dxa"/>
          </w:tcPr>
          <w:p w14:paraId="01D74555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76C56DCC" wp14:editId="0F122EC3">
                  <wp:extent cx="1733792" cy="2324424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23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3A8B8C39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4798A7DC" wp14:editId="466C8587">
                  <wp:extent cx="1714739" cy="2305372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230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0" w:type="dxa"/>
          </w:tcPr>
          <w:p w14:paraId="168F35FB" w14:textId="77777777" w:rsidR="004619A5" w:rsidRPr="000075D6" w:rsidRDefault="004619A5" w:rsidP="0093496E">
            <w:pPr>
              <w:rPr>
                <w:rStyle w:val="ac"/>
                <w:b w:val="0"/>
                <w:bCs w:val="0"/>
              </w:rPr>
            </w:pPr>
            <w:r w:rsidRPr="002A595E">
              <w:rPr>
                <w:rStyle w:val="ac"/>
              </w:rPr>
              <w:t>EAX</w:t>
            </w:r>
            <w:r w:rsidRPr="002A595E">
              <w:rPr>
                <w:rStyle w:val="ac"/>
                <w:b w:val="0"/>
                <w:bCs w:val="0"/>
              </w:rPr>
              <w:t xml:space="preserve">: </w:t>
            </w:r>
            <w:r>
              <w:rPr>
                <w:rStyle w:val="ac"/>
                <w:b w:val="0"/>
                <w:bCs w:val="0"/>
              </w:rPr>
              <w:t xml:space="preserve">максимально допустимое входное значение </w:t>
            </w:r>
            <w:r>
              <w:rPr>
                <w:rStyle w:val="ac"/>
                <w:b w:val="0"/>
                <w:bCs w:val="0"/>
                <w:lang w:val="en-US"/>
              </w:rPr>
              <w:t>EAX</w:t>
            </w:r>
            <w:r w:rsidRPr="002A595E">
              <w:rPr>
                <w:rStyle w:val="ac"/>
                <w:b w:val="0"/>
                <w:bCs w:val="0"/>
              </w:rPr>
              <w:t xml:space="preserve"> </w:t>
            </w:r>
            <w:r>
              <w:rPr>
                <w:rStyle w:val="ac"/>
                <w:b w:val="0"/>
                <w:bCs w:val="0"/>
              </w:rPr>
              <w:t xml:space="preserve">для команды </w:t>
            </w:r>
            <w:r>
              <w:rPr>
                <w:rStyle w:val="ac"/>
                <w:b w:val="0"/>
                <w:bCs w:val="0"/>
                <w:lang w:val="en-US"/>
              </w:rPr>
              <w:t>CPUID</w:t>
            </w:r>
            <w:r w:rsidRPr="002A595E">
              <w:rPr>
                <w:rStyle w:val="ac"/>
                <w:b w:val="0"/>
                <w:bCs w:val="0"/>
              </w:rPr>
              <w:t>.</w:t>
            </w:r>
          </w:p>
          <w:p w14:paraId="0F1690C3" w14:textId="77777777" w:rsidR="004619A5" w:rsidRPr="00786F7B" w:rsidRDefault="004619A5" w:rsidP="0093496E">
            <w:pPr>
              <w:jc w:val="left"/>
              <w:rPr>
                <w:rStyle w:val="ac"/>
                <w:b w:val="0"/>
                <w:bCs w:val="0"/>
              </w:rPr>
            </w:pPr>
            <w:r w:rsidRPr="002A595E">
              <w:rPr>
                <w:rStyle w:val="ac"/>
              </w:rPr>
              <w:t>EBX</w:t>
            </w:r>
            <w:r w:rsidRPr="000075D6">
              <w:rPr>
                <w:rStyle w:val="ac"/>
              </w:rPr>
              <w:t xml:space="preserve">, </w:t>
            </w:r>
            <w:r w:rsidRPr="002A595E">
              <w:rPr>
                <w:rStyle w:val="ac"/>
              </w:rPr>
              <w:t>EDX</w:t>
            </w:r>
            <w:r w:rsidRPr="000075D6">
              <w:rPr>
                <w:rStyle w:val="ac"/>
              </w:rPr>
              <w:t xml:space="preserve">, </w:t>
            </w:r>
            <w:r w:rsidRPr="002A595E">
              <w:rPr>
                <w:rStyle w:val="ac"/>
              </w:rPr>
              <w:t>ECX</w:t>
            </w:r>
            <w:r w:rsidRPr="000075D6">
              <w:rPr>
                <w:rStyle w:val="ac"/>
                <w:b w:val="0"/>
                <w:bCs w:val="0"/>
              </w:rPr>
              <w:t xml:space="preserve">: </w:t>
            </w:r>
            <w:r>
              <w:rPr>
                <w:rStyle w:val="ac"/>
                <w:b w:val="0"/>
                <w:bCs w:val="0"/>
              </w:rPr>
              <w:t>зарезервировано</w:t>
            </w:r>
          </w:p>
        </w:tc>
      </w:tr>
      <w:tr w:rsidR="004619A5" w:rsidRPr="00A86355" w14:paraId="34EF750B" w14:textId="77777777" w:rsidTr="0093496E">
        <w:tc>
          <w:tcPr>
            <w:tcW w:w="3256" w:type="dxa"/>
          </w:tcPr>
          <w:p w14:paraId="26E0B8E1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4C4B6761" wp14:editId="03C9DE31">
                  <wp:extent cx="1829055" cy="2324424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55" cy="23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1621598C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725DAB21" wp14:editId="0E7B0D13">
                  <wp:extent cx="1790950" cy="2333951"/>
                  <wp:effectExtent l="0" t="0" r="0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950" cy="2333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0" w:type="dxa"/>
          </w:tcPr>
          <w:p w14:paraId="1875001E" w14:textId="77777777" w:rsidR="004619A5" w:rsidRPr="000075D6" w:rsidRDefault="004619A5" w:rsidP="0093496E">
            <w:pPr>
              <w:rPr>
                <w:rStyle w:val="ac"/>
                <w:b w:val="0"/>
                <w:bCs w:val="0"/>
              </w:rPr>
            </w:pPr>
            <w:r w:rsidRPr="002A595E">
              <w:rPr>
                <w:rStyle w:val="ac"/>
              </w:rPr>
              <w:t>EAX</w:t>
            </w:r>
            <w:r w:rsidRPr="002A595E">
              <w:rPr>
                <w:rStyle w:val="ac"/>
                <w:b w:val="0"/>
                <w:bCs w:val="0"/>
              </w:rPr>
              <w:t xml:space="preserve">: </w:t>
            </w:r>
            <w:r>
              <w:rPr>
                <w:rStyle w:val="ac"/>
                <w:b w:val="0"/>
                <w:bCs w:val="0"/>
              </w:rPr>
              <w:t>строка идентификации процессора (строка бренда)</w:t>
            </w:r>
          </w:p>
          <w:p w14:paraId="5B923179" w14:textId="77777777" w:rsidR="004619A5" w:rsidRPr="00614855" w:rsidRDefault="004619A5" w:rsidP="0093496E">
            <w:pPr>
              <w:jc w:val="left"/>
              <w:rPr>
                <w:rStyle w:val="ac"/>
                <w:b w:val="0"/>
                <w:bCs w:val="0"/>
              </w:rPr>
            </w:pPr>
            <w:r w:rsidRPr="002A595E">
              <w:rPr>
                <w:rStyle w:val="ac"/>
              </w:rPr>
              <w:t>EBX</w:t>
            </w:r>
            <w:r w:rsidRPr="000075D6">
              <w:rPr>
                <w:rStyle w:val="ac"/>
              </w:rPr>
              <w:t xml:space="preserve">, </w:t>
            </w:r>
            <w:r w:rsidRPr="002A595E">
              <w:rPr>
                <w:rStyle w:val="ac"/>
              </w:rPr>
              <w:t>EDX</w:t>
            </w:r>
            <w:r w:rsidRPr="000075D6">
              <w:rPr>
                <w:rStyle w:val="ac"/>
              </w:rPr>
              <w:t xml:space="preserve">, </w:t>
            </w:r>
            <w:r w:rsidRPr="002A595E">
              <w:rPr>
                <w:rStyle w:val="ac"/>
              </w:rPr>
              <w:t>ECX</w:t>
            </w:r>
            <w:r w:rsidRPr="000075D6">
              <w:rPr>
                <w:rStyle w:val="ac"/>
                <w:b w:val="0"/>
                <w:bCs w:val="0"/>
              </w:rPr>
              <w:t xml:space="preserve">: </w:t>
            </w:r>
            <w:r>
              <w:rPr>
                <w:rStyle w:val="ac"/>
                <w:b w:val="0"/>
                <w:bCs w:val="0"/>
              </w:rPr>
              <w:t>продолжение строки бренда</w:t>
            </w:r>
          </w:p>
          <w:p w14:paraId="1280E01A" w14:textId="77777777" w:rsidR="004619A5" w:rsidRPr="00614855" w:rsidRDefault="004619A5" w:rsidP="0093496E">
            <w:pPr>
              <w:jc w:val="left"/>
              <w:rPr>
                <w:rStyle w:val="ac"/>
                <w:b w:val="0"/>
                <w:bCs w:val="0"/>
              </w:rPr>
            </w:pPr>
          </w:p>
          <w:p w14:paraId="7522038F" w14:textId="77777777" w:rsidR="004619A5" w:rsidRPr="000075D6" w:rsidRDefault="004619A5" w:rsidP="0093496E">
            <w:pPr>
              <w:jc w:val="left"/>
              <w:rPr>
                <w:rStyle w:val="ac"/>
                <w:b w:val="0"/>
                <w:bCs w:val="0"/>
                <w:lang w:val="en-US"/>
              </w:rPr>
            </w:pPr>
            <w:r>
              <w:rPr>
                <w:rStyle w:val="ac"/>
                <w:b w:val="0"/>
                <w:bCs w:val="0"/>
                <w:lang w:val="en-US"/>
              </w:rPr>
              <w:t>“</w:t>
            </w:r>
            <w:r w:rsidRPr="000075D6">
              <w:rPr>
                <w:rStyle w:val="ac"/>
                <w:b w:val="0"/>
                <w:bCs w:val="0"/>
                <w:lang w:val="en-US"/>
              </w:rPr>
              <w:t>Intel(R) Core (TM</w:t>
            </w:r>
            <w:r>
              <w:rPr>
                <w:rStyle w:val="ac"/>
                <w:b w:val="0"/>
                <w:bCs w:val="0"/>
                <w:lang w:val="en-US"/>
              </w:rPr>
              <w:t>”</w:t>
            </w:r>
          </w:p>
        </w:tc>
      </w:tr>
      <w:tr w:rsidR="004619A5" w:rsidRPr="000075D6" w14:paraId="563C57D8" w14:textId="77777777" w:rsidTr="0093496E">
        <w:tc>
          <w:tcPr>
            <w:tcW w:w="3256" w:type="dxa"/>
          </w:tcPr>
          <w:p w14:paraId="6169F6A5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lastRenderedPageBreak/>
              <w:drawing>
                <wp:inline distT="0" distB="0" distL="0" distR="0" wp14:anchorId="21B13D96" wp14:editId="2794795D">
                  <wp:extent cx="1810003" cy="2343477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3" cy="234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3927F501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06009E69" wp14:editId="60C9C968">
                  <wp:extent cx="1848108" cy="2324424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108" cy="23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0" w:type="dxa"/>
          </w:tcPr>
          <w:p w14:paraId="4CEEF1C4" w14:textId="77777777" w:rsidR="004619A5" w:rsidRPr="00614855" w:rsidRDefault="004619A5" w:rsidP="0093496E">
            <w:pPr>
              <w:rPr>
                <w:rStyle w:val="ac"/>
                <w:b w:val="0"/>
                <w:bCs w:val="0"/>
              </w:rPr>
            </w:pPr>
            <w:r w:rsidRPr="002A595E">
              <w:rPr>
                <w:rStyle w:val="ac"/>
              </w:rPr>
              <w:t>EAX</w:t>
            </w:r>
            <w:r w:rsidRPr="000075D6">
              <w:rPr>
                <w:rStyle w:val="ac"/>
                <w:b w:val="0"/>
                <w:bCs w:val="0"/>
              </w:rPr>
              <w:t xml:space="preserve">, </w:t>
            </w:r>
            <w:r w:rsidRPr="002A595E">
              <w:rPr>
                <w:rStyle w:val="ac"/>
              </w:rPr>
              <w:t>EBX</w:t>
            </w:r>
            <w:r w:rsidRPr="000075D6">
              <w:rPr>
                <w:rStyle w:val="ac"/>
              </w:rPr>
              <w:t xml:space="preserve">, </w:t>
            </w:r>
            <w:r w:rsidRPr="002A595E">
              <w:rPr>
                <w:rStyle w:val="ac"/>
              </w:rPr>
              <w:t>EDX</w:t>
            </w:r>
            <w:r w:rsidRPr="000075D6">
              <w:rPr>
                <w:rStyle w:val="ac"/>
              </w:rPr>
              <w:t xml:space="preserve">, </w:t>
            </w:r>
            <w:r w:rsidRPr="002A595E">
              <w:rPr>
                <w:rStyle w:val="ac"/>
              </w:rPr>
              <w:t>ECX</w:t>
            </w:r>
            <w:r w:rsidRPr="000075D6">
              <w:rPr>
                <w:rStyle w:val="ac"/>
                <w:b w:val="0"/>
                <w:bCs w:val="0"/>
              </w:rPr>
              <w:t xml:space="preserve">: </w:t>
            </w:r>
            <w:r>
              <w:rPr>
                <w:rStyle w:val="ac"/>
                <w:b w:val="0"/>
                <w:bCs w:val="0"/>
              </w:rPr>
              <w:t>продолжение строки бренда</w:t>
            </w:r>
          </w:p>
          <w:p w14:paraId="05BDD435" w14:textId="77777777" w:rsidR="004619A5" w:rsidRPr="00614855" w:rsidRDefault="004619A5" w:rsidP="0093496E">
            <w:pPr>
              <w:rPr>
                <w:rStyle w:val="ac"/>
                <w:b w:val="0"/>
                <w:bCs w:val="0"/>
              </w:rPr>
            </w:pPr>
          </w:p>
          <w:p w14:paraId="5E82AD39" w14:textId="77777777" w:rsidR="004619A5" w:rsidRPr="000075D6" w:rsidRDefault="004619A5" w:rsidP="0093496E">
            <w:pPr>
              <w:rPr>
                <w:rStyle w:val="ac"/>
                <w:b w:val="0"/>
                <w:bCs w:val="0"/>
                <w:lang w:val="en-US"/>
              </w:rPr>
            </w:pPr>
            <w:r>
              <w:rPr>
                <w:rStyle w:val="ac"/>
                <w:b w:val="0"/>
                <w:bCs w:val="0"/>
                <w:lang w:val="en-US"/>
              </w:rPr>
              <w:t>“</w:t>
            </w:r>
            <w:r w:rsidRPr="000075D6">
              <w:rPr>
                <w:rStyle w:val="ac"/>
                <w:b w:val="0"/>
                <w:bCs w:val="0"/>
                <w:lang w:val="en-US"/>
              </w:rPr>
              <w:t>) i5-1</w:t>
            </w:r>
            <w:r>
              <w:rPr>
                <w:rStyle w:val="ac"/>
                <w:b w:val="0"/>
                <w:bCs w:val="0"/>
              </w:rPr>
              <w:t>2</w:t>
            </w:r>
            <w:r w:rsidRPr="000075D6">
              <w:rPr>
                <w:rStyle w:val="ac"/>
                <w:b w:val="0"/>
                <w:bCs w:val="0"/>
                <w:lang w:val="en-US"/>
              </w:rPr>
              <w:t>400</w:t>
            </w:r>
            <w:r>
              <w:rPr>
                <w:rStyle w:val="ac"/>
                <w:b w:val="0"/>
                <w:bCs w:val="0"/>
                <w:lang w:val="en-US"/>
              </w:rPr>
              <w:t>F</w:t>
            </w:r>
            <w:r w:rsidRPr="000075D6">
              <w:rPr>
                <w:rStyle w:val="ac"/>
                <w:b w:val="0"/>
                <w:bCs w:val="0"/>
                <w:lang w:val="en-US"/>
              </w:rPr>
              <w:t xml:space="preserve"> CPU </w:t>
            </w:r>
            <w:r>
              <w:rPr>
                <w:rStyle w:val="ac"/>
                <w:b w:val="0"/>
                <w:bCs w:val="0"/>
                <w:lang w:val="en-US"/>
              </w:rPr>
              <w:t>”</w:t>
            </w:r>
          </w:p>
        </w:tc>
      </w:tr>
      <w:tr w:rsidR="004619A5" w:rsidRPr="00786F7B" w14:paraId="724D2C82" w14:textId="77777777" w:rsidTr="0093496E">
        <w:tc>
          <w:tcPr>
            <w:tcW w:w="3256" w:type="dxa"/>
          </w:tcPr>
          <w:p w14:paraId="6402E823" w14:textId="77777777" w:rsidR="004619A5" w:rsidRPr="00786F7B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38407B84" wp14:editId="1CCF3D8A">
                  <wp:extent cx="1790950" cy="2353003"/>
                  <wp:effectExtent l="0" t="0" r="0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950" cy="2353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5E906B6B" w14:textId="77777777" w:rsidR="004619A5" w:rsidRPr="00F31623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55788EA7" wp14:editId="0D058D5D">
                  <wp:extent cx="1800476" cy="2314898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2314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0" w:type="dxa"/>
          </w:tcPr>
          <w:p w14:paraId="6575C681" w14:textId="77777777" w:rsidR="004619A5" w:rsidRPr="002C369E" w:rsidRDefault="004619A5" w:rsidP="0093496E">
            <w:pPr>
              <w:jc w:val="left"/>
              <w:rPr>
                <w:rStyle w:val="ac"/>
                <w:b w:val="0"/>
                <w:bCs w:val="0"/>
              </w:rPr>
            </w:pPr>
            <w:r w:rsidRPr="002A595E">
              <w:rPr>
                <w:rStyle w:val="ac"/>
              </w:rPr>
              <w:t>EAX</w:t>
            </w:r>
            <w:r w:rsidRPr="000075D6">
              <w:rPr>
                <w:rStyle w:val="ac"/>
                <w:b w:val="0"/>
                <w:bCs w:val="0"/>
              </w:rPr>
              <w:t xml:space="preserve">, </w:t>
            </w:r>
            <w:r w:rsidRPr="002A595E">
              <w:rPr>
                <w:rStyle w:val="ac"/>
              </w:rPr>
              <w:t>EBX</w:t>
            </w:r>
            <w:r w:rsidRPr="000075D6">
              <w:rPr>
                <w:rStyle w:val="ac"/>
              </w:rPr>
              <w:t xml:space="preserve">, </w:t>
            </w:r>
            <w:r w:rsidRPr="002A595E">
              <w:rPr>
                <w:rStyle w:val="ac"/>
              </w:rPr>
              <w:t>EDX</w:t>
            </w:r>
            <w:r w:rsidRPr="000075D6">
              <w:rPr>
                <w:rStyle w:val="ac"/>
              </w:rPr>
              <w:t xml:space="preserve">, </w:t>
            </w:r>
            <w:r w:rsidRPr="002A595E">
              <w:rPr>
                <w:rStyle w:val="ac"/>
              </w:rPr>
              <w:t>ECX</w:t>
            </w:r>
            <w:r w:rsidRPr="000075D6">
              <w:rPr>
                <w:rStyle w:val="ac"/>
                <w:b w:val="0"/>
                <w:bCs w:val="0"/>
              </w:rPr>
              <w:t xml:space="preserve">: </w:t>
            </w:r>
            <w:r w:rsidRPr="002C369E">
              <w:t xml:space="preserve"> окончание названия процессора</w:t>
            </w:r>
          </w:p>
        </w:tc>
      </w:tr>
      <w:tr w:rsidR="004619A5" w:rsidRPr="00786F7B" w14:paraId="2D2D1667" w14:textId="77777777" w:rsidTr="0093496E">
        <w:tc>
          <w:tcPr>
            <w:tcW w:w="3256" w:type="dxa"/>
          </w:tcPr>
          <w:p w14:paraId="15B17BC7" w14:textId="77777777" w:rsidR="004619A5" w:rsidRPr="00F31623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290CE375" wp14:editId="6E7EBB98">
                  <wp:extent cx="1752845" cy="2314898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845" cy="2314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54E64135" w14:textId="77777777" w:rsidR="004619A5" w:rsidRPr="00F31623" w:rsidRDefault="004619A5" w:rsidP="0093496E">
            <w:pPr>
              <w:jc w:val="center"/>
              <w:rPr>
                <w:rStyle w:val="ac"/>
                <w:b w:val="0"/>
                <w:bCs w:val="0"/>
              </w:rPr>
            </w:pPr>
            <w:r w:rsidRPr="00287F92">
              <w:rPr>
                <w:rStyle w:val="ac"/>
                <w:b w:val="0"/>
                <w:bCs w:val="0"/>
                <w:noProof/>
              </w:rPr>
              <w:drawing>
                <wp:inline distT="0" distB="0" distL="0" distR="0" wp14:anchorId="0EEFA9FC" wp14:editId="1B58F474">
                  <wp:extent cx="1810003" cy="2324424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3" cy="2324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0" w:type="dxa"/>
          </w:tcPr>
          <w:p w14:paraId="206065C6" w14:textId="77777777" w:rsidR="004619A5" w:rsidRPr="00786F7B" w:rsidRDefault="004619A5" w:rsidP="0093496E">
            <w:pPr>
              <w:jc w:val="left"/>
              <w:rPr>
                <w:rStyle w:val="ac"/>
                <w:b w:val="0"/>
                <w:bCs w:val="0"/>
              </w:rPr>
            </w:pPr>
            <w:r w:rsidRPr="008D5212">
              <w:rPr>
                <w:b/>
                <w:bCs/>
              </w:rPr>
              <w:t>CX бит 30: </w:t>
            </w:r>
            <w:r w:rsidRPr="008D5212">
              <w:t>RDRAND поддержка = 1 (поддерживается)</w:t>
            </w:r>
          </w:p>
        </w:tc>
      </w:tr>
    </w:tbl>
    <w:p w14:paraId="359398C4" w14:textId="77777777" w:rsidR="00D176C2" w:rsidRDefault="00D176C2" w:rsidP="002A595E">
      <w:pPr>
        <w:rPr>
          <w:rStyle w:val="ac"/>
        </w:rPr>
      </w:pPr>
    </w:p>
    <w:p w14:paraId="7A587310" w14:textId="77777777" w:rsidR="00D176C2" w:rsidRDefault="00D176C2" w:rsidP="00D176C2">
      <w:pPr>
        <w:jc w:val="center"/>
        <w:rPr>
          <w:rStyle w:val="ac"/>
        </w:rPr>
      </w:pPr>
      <w:r>
        <w:rPr>
          <w:rStyle w:val="ac"/>
        </w:rPr>
        <w:t>Выводы</w:t>
      </w:r>
    </w:p>
    <w:p w14:paraId="2E43212D" w14:textId="77777777" w:rsidR="00D176C2" w:rsidRPr="004B039B" w:rsidRDefault="00D176C2" w:rsidP="00D176C2">
      <w:pPr>
        <w:rPr>
          <w:b/>
          <w:bCs/>
        </w:rPr>
      </w:pPr>
      <w:r>
        <w:t xml:space="preserve">Получены практические навыки по определению характеристик и возможностей процессора с использованием команды </w:t>
      </w:r>
      <w:r>
        <w:rPr>
          <w:lang w:val="en-US"/>
        </w:rPr>
        <w:t>CPUID</w:t>
      </w:r>
      <w:r w:rsidRPr="004B039B">
        <w:t>.</w:t>
      </w:r>
    </w:p>
    <w:p w14:paraId="605C98A2" w14:textId="77777777" w:rsidR="00D176C2" w:rsidRDefault="00D176C2" w:rsidP="00D176C2">
      <w:pPr>
        <w:rPr>
          <w:rStyle w:val="ac"/>
        </w:rPr>
      </w:pPr>
    </w:p>
    <w:p w14:paraId="5B585E29" w14:textId="77777777" w:rsidR="006C50E2" w:rsidRDefault="006C50E2">
      <w:pPr>
        <w:jc w:val="left"/>
        <w:rPr>
          <w:rStyle w:val="ac"/>
        </w:rPr>
      </w:pPr>
      <w:r>
        <w:rPr>
          <w:rStyle w:val="ac"/>
        </w:rPr>
        <w:br w:type="page"/>
      </w:r>
    </w:p>
    <w:p w14:paraId="68212688" w14:textId="77777777" w:rsidR="006C50E2" w:rsidRPr="0069705E" w:rsidRDefault="006C50E2" w:rsidP="006C50E2">
      <w:pPr>
        <w:spacing w:line="259" w:lineRule="auto"/>
        <w:jc w:val="center"/>
      </w:pPr>
      <w:r>
        <w:rPr>
          <w:rStyle w:val="ac"/>
        </w:rPr>
        <w:lastRenderedPageBreak/>
        <w:t xml:space="preserve">Часть 2. </w:t>
      </w:r>
      <w:r>
        <w:t xml:space="preserve">Установка системных параметров компьютера </w:t>
      </w:r>
      <w:r w:rsidRPr="00840288">
        <w:br/>
      </w:r>
      <w:r>
        <w:t xml:space="preserve">с использованием функции </w:t>
      </w:r>
      <w:r>
        <w:rPr>
          <w:lang w:val="en-US"/>
        </w:rPr>
        <w:t>SystemParametersInfo</w:t>
      </w:r>
    </w:p>
    <w:p w14:paraId="5AD00EDD" w14:textId="77777777" w:rsidR="006C50E2" w:rsidRPr="000F56F2" w:rsidRDefault="006C50E2" w:rsidP="006C50E2">
      <w:pPr>
        <w:jc w:val="center"/>
        <w:rPr>
          <w:rStyle w:val="ac"/>
        </w:rPr>
      </w:pPr>
      <w:r w:rsidRPr="000F56F2">
        <w:rPr>
          <w:rStyle w:val="ac"/>
        </w:rPr>
        <w:t>Цель работы</w:t>
      </w:r>
    </w:p>
    <w:p w14:paraId="7AD71DDB" w14:textId="77777777" w:rsidR="006C50E2" w:rsidRDefault="006C50E2" w:rsidP="006C50E2">
      <w:r>
        <w:t xml:space="preserve">Получить практические навыки по установке системных параметров компьютера с использованием функции </w:t>
      </w:r>
      <w:r>
        <w:rPr>
          <w:lang w:val="en-US"/>
        </w:rPr>
        <w:t>SystemParametersInfo</w:t>
      </w:r>
      <w:r w:rsidRPr="000F56F2">
        <w:t>.</w:t>
      </w:r>
    </w:p>
    <w:p w14:paraId="29A15824" w14:textId="77777777" w:rsidR="006C50E2" w:rsidRPr="00552705" w:rsidRDefault="006C50E2" w:rsidP="006C50E2">
      <w:pPr>
        <w:jc w:val="center"/>
        <w:rPr>
          <w:rStyle w:val="ac"/>
        </w:rPr>
      </w:pPr>
      <w:r w:rsidRPr="00552705">
        <w:rPr>
          <w:rStyle w:val="ac"/>
        </w:rPr>
        <w:t>Задание к лабораторной работе</w:t>
      </w:r>
    </w:p>
    <w:p w14:paraId="432A5AE8" w14:textId="77777777" w:rsidR="004619A5" w:rsidRDefault="004619A5" w:rsidP="004619A5">
      <w:r>
        <w:t xml:space="preserve">Создать консольное приложение с использованием функции </w:t>
      </w:r>
      <w:r>
        <w:rPr>
          <w:lang w:val="en-US"/>
        </w:rPr>
        <w:t>SystemParametersInfo</w:t>
      </w:r>
      <w:r>
        <w:t xml:space="preserve">: изменить </w:t>
      </w:r>
      <w:r>
        <w:rPr>
          <w:lang w:val="en-GB"/>
        </w:rPr>
        <w:t>highcontrast</w:t>
      </w:r>
      <w:r>
        <w:t>.</w:t>
      </w:r>
    </w:p>
    <w:p w14:paraId="18634CCF" w14:textId="77777777" w:rsidR="006C50E2" w:rsidRPr="00AF0372" w:rsidRDefault="006C50E2" w:rsidP="006C50E2">
      <w:pPr>
        <w:jc w:val="center"/>
        <w:rPr>
          <w:rStyle w:val="ac"/>
        </w:rPr>
      </w:pPr>
      <w:r w:rsidRPr="00AF0372">
        <w:rPr>
          <w:rStyle w:val="ac"/>
        </w:rPr>
        <w:t>Описание входных и выходных параметров функции SystemParametersInfo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C50E2" w14:paraId="33F309CF" w14:textId="77777777" w:rsidTr="00C75F63">
        <w:tc>
          <w:tcPr>
            <w:tcW w:w="5228" w:type="dxa"/>
          </w:tcPr>
          <w:p w14:paraId="34866250" w14:textId="77777777" w:rsidR="006C50E2" w:rsidRPr="00AF0372" w:rsidRDefault="006C50E2" w:rsidP="00C75F6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uiAction</w:t>
            </w:r>
          </w:p>
        </w:tc>
        <w:tc>
          <w:tcPr>
            <w:tcW w:w="5228" w:type="dxa"/>
          </w:tcPr>
          <w:p w14:paraId="22766AFC" w14:textId="77777777" w:rsidR="006C50E2" w:rsidRDefault="006C50E2" w:rsidP="00C75F63">
            <w:pPr>
              <w:jc w:val="center"/>
            </w:pPr>
            <w:r>
              <w:t>Выходные параметры</w:t>
            </w:r>
          </w:p>
        </w:tc>
      </w:tr>
      <w:tr w:rsidR="004619A5" w14:paraId="1730F624" w14:textId="77777777" w:rsidTr="00C75F63">
        <w:tc>
          <w:tcPr>
            <w:tcW w:w="5228" w:type="dxa"/>
          </w:tcPr>
          <w:p w14:paraId="0DCC0FE3" w14:textId="24F5BC17" w:rsidR="004619A5" w:rsidRDefault="004619A5" w:rsidP="004619A5">
            <w:pPr>
              <w:rPr>
                <w:lang w:val="en-US"/>
              </w:rPr>
            </w:pPr>
            <w:r w:rsidRPr="00196A12">
              <w:rPr>
                <w:b/>
                <w:bCs/>
              </w:rPr>
              <w:t>SPI_GETHIGHCONTRAST</w:t>
            </w:r>
            <w:r>
              <w:rPr>
                <w:lang w:val="en-US"/>
              </w:rPr>
              <w:t xml:space="preserve">= </w:t>
            </w:r>
            <w:r>
              <w:t>66</w:t>
            </w:r>
          </w:p>
        </w:tc>
        <w:tc>
          <w:tcPr>
            <w:tcW w:w="5228" w:type="dxa"/>
          </w:tcPr>
          <w:p w14:paraId="688A2817" w14:textId="0B69FCDD" w:rsidR="004619A5" w:rsidRDefault="004619A5" w:rsidP="004619A5">
            <w:r w:rsidRPr="00196A12">
              <w:t>Получить параметры высокой контрастности. Параметр pvParam должен указывать на структуру HIGHCONTRAST, которая получает текущие настройки режима высокой контрастности.</w:t>
            </w:r>
          </w:p>
        </w:tc>
      </w:tr>
      <w:tr w:rsidR="004619A5" w14:paraId="03285C6F" w14:textId="77777777" w:rsidTr="00C75F63">
        <w:tc>
          <w:tcPr>
            <w:tcW w:w="5228" w:type="dxa"/>
          </w:tcPr>
          <w:p w14:paraId="4C5F7940" w14:textId="0145E871" w:rsidR="004619A5" w:rsidRDefault="004619A5" w:rsidP="004619A5">
            <w:pPr>
              <w:rPr>
                <w:lang w:val="en-US"/>
              </w:rPr>
            </w:pPr>
            <w:r w:rsidRPr="00196A12">
              <w:rPr>
                <w:b/>
                <w:bCs/>
              </w:rPr>
              <w:t>SPI_SETHIGHCONTRAST</w:t>
            </w:r>
            <w:r>
              <w:rPr>
                <w:lang w:val="en-US"/>
              </w:rPr>
              <w:t xml:space="preserve">= </w:t>
            </w:r>
            <w:r>
              <w:t>67</w:t>
            </w:r>
          </w:p>
        </w:tc>
        <w:tc>
          <w:tcPr>
            <w:tcW w:w="5228" w:type="dxa"/>
          </w:tcPr>
          <w:p w14:paraId="05BB729B" w14:textId="0D0566C6" w:rsidR="004619A5" w:rsidRDefault="004619A5" w:rsidP="004619A5">
            <w:r w:rsidRPr="007836DD">
              <w:t>Установить параметры высокой контрастности. Параметр pvParam должен указывать на структуру HIGHCONTRAST с новыми настройками режима высокой контрастности.</w:t>
            </w:r>
          </w:p>
        </w:tc>
      </w:tr>
    </w:tbl>
    <w:p w14:paraId="4739A093" w14:textId="77777777" w:rsidR="004619A5" w:rsidRDefault="004619A5" w:rsidP="006C50E2">
      <w:pPr>
        <w:keepNext/>
        <w:jc w:val="center"/>
        <w:rPr>
          <w:rStyle w:val="ac"/>
        </w:rPr>
      </w:pPr>
    </w:p>
    <w:p w14:paraId="7AB78281" w14:textId="77777777" w:rsidR="004619A5" w:rsidRDefault="004619A5" w:rsidP="006C50E2">
      <w:pPr>
        <w:keepNext/>
        <w:jc w:val="center"/>
        <w:rPr>
          <w:rStyle w:val="ac"/>
        </w:rPr>
      </w:pPr>
    </w:p>
    <w:p w14:paraId="13E3234A" w14:textId="77777777" w:rsidR="004619A5" w:rsidRDefault="004619A5" w:rsidP="006C50E2">
      <w:pPr>
        <w:keepNext/>
        <w:jc w:val="center"/>
        <w:rPr>
          <w:rStyle w:val="ac"/>
        </w:rPr>
      </w:pPr>
    </w:p>
    <w:p w14:paraId="685B1BE6" w14:textId="77777777" w:rsidR="004619A5" w:rsidRDefault="004619A5" w:rsidP="006C50E2">
      <w:pPr>
        <w:keepNext/>
        <w:jc w:val="center"/>
        <w:rPr>
          <w:rStyle w:val="ac"/>
        </w:rPr>
      </w:pPr>
    </w:p>
    <w:p w14:paraId="5C10EE99" w14:textId="77777777" w:rsidR="004619A5" w:rsidRDefault="004619A5" w:rsidP="006C50E2">
      <w:pPr>
        <w:keepNext/>
        <w:jc w:val="center"/>
        <w:rPr>
          <w:rStyle w:val="ac"/>
        </w:rPr>
      </w:pPr>
    </w:p>
    <w:p w14:paraId="253940C8" w14:textId="77777777" w:rsidR="004619A5" w:rsidRDefault="004619A5" w:rsidP="006C50E2">
      <w:pPr>
        <w:keepNext/>
        <w:jc w:val="center"/>
        <w:rPr>
          <w:rStyle w:val="ac"/>
        </w:rPr>
      </w:pPr>
    </w:p>
    <w:p w14:paraId="12106F31" w14:textId="77777777" w:rsidR="004619A5" w:rsidRDefault="004619A5" w:rsidP="006C50E2">
      <w:pPr>
        <w:keepNext/>
        <w:jc w:val="center"/>
        <w:rPr>
          <w:rStyle w:val="ac"/>
        </w:rPr>
      </w:pPr>
    </w:p>
    <w:p w14:paraId="0F653E3E" w14:textId="77777777" w:rsidR="004619A5" w:rsidRDefault="004619A5" w:rsidP="006C50E2">
      <w:pPr>
        <w:keepNext/>
        <w:jc w:val="center"/>
        <w:rPr>
          <w:rStyle w:val="ac"/>
        </w:rPr>
      </w:pPr>
    </w:p>
    <w:p w14:paraId="4B5858D0" w14:textId="77777777" w:rsidR="004619A5" w:rsidRDefault="004619A5" w:rsidP="006C50E2">
      <w:pPr>
        <w:keepNext/>
        <w:jc w:val="center"/>
        <w:rPr>
          <w:rStyle w:val="ac"/>
        </w:rPr>
      </w:pPr>
    </w:p>
    <w:p w14:paraId="0B867198" w14:textId="77777777" w:rsidR="004619A5" w:rsidRDefault="004619A5" w:rsidP="006C50E2">
      <w:pPr>
        <w:keepNext/>
        <w:jc w:val="center"/>
        <w:rPr>
          <w:rStyle w:val="ac"/>
        </w:rPr>
      </w:pPr>
    </w:p>
    <w:p w14:paraId="59647ADA" w14:textId="77777777" w:rsidR="004619A5" w:rsidRDefault="004619A5" w:rsidP="006C50E2">
      <w:pPr>
        <w:keepNext/>
        <w:jc w:val="center"/>
        <w:rPr>
          <w:rStyle w:val="ac"/>
        </w:rPr>
      </w:pPr>
    </w:p>
    <w:p w14:paraId="200C08CA" w14:textId="77777777" w:rsidR="004619A5" w:rsidRDefault="004619A5" w:rsidP="006C50E2">
      <w:pPr>
        <w:keepNext/>
        <w:jc w:val="center"/>
        <w:rPr>
          <w:rStyle w:val="ac"/>
        </w:rPr>
      </w:pPr>
    </w:p>
    <w:p w14:paraId="3A5583EA" w14:textId="08B9EE59" w:rsidR="006C50E2" w:rsidRPr="00AF0372" w:rsidRDefault="006C50E2" w:rsidP="006C50E2">
      <w:pPr>
        <w:keepNext/>
        <w:jc w:val="center"/>
        <w:rPr>
          <w:rStyle w:val="ac"/>
        </w:rPr>
      </w:pPr>
      <w:r w:rsidRPr="00AF0372">
        <w:rPr>
          <w:rStyle w:val="ac"/>
        </w:rPr>
        <w:t>Граф-схема алгоритма</w:t>
      </w:r>
    </w:p>
    <w:p w14:paraId="3076E465" w14:textId="77777777" w:rsidR="004619A5" w:rsidRDefault="004619A5" w:rsidP="004619A5">
      <w:pPr>
        <w:jc w:val="center"/>
        <w:rPr>
          <w:rStyle w:val="ac"/>
        </w:rPr>
      </w:pPr>
    </w:p>
    <w:p w14:paraId="4649DC3A" w14:textId="046EF9EE" w:rsidR="004619A5" w:rsidRDefault="004619A5" w:rsidP="004619A5">
      <w:pPr>
        <w:jc w:val="center"/>
        <w:rPr>
          <w:rStyle w:val="ac"/>
        </w:rPr>
      </w:pPr>
      <w:r>
        <w:rPr>
          <w:noProof/>
        </w:rPr>
        <w:lastRenderedPageBreak/>
        <w:pict w14:anchorId="492B34FD">
          <v:shapetype id="_x0000_t116" coordsize="21600,21600" o:spt="116" path="m3475,qx,10800,3475,21600l18125,21600qx21600,10800,18125,xe">
            <v:stroke joinstyle="miter"/>
            <v:path gradientshapeok="t" o:connecttype="rect" textboxrect="1018,3163,20582,18437"/>
          </v:shapetype>
          <v:shape id="Блок-схема: знак завершения 2" o:spid="_x0000_s1108" type="#_x0000_t116" style="position:absolute;left:0;text-align:left;margin-left:7.2pt;margin-top:-2.55pt;width:99.2pt;height: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" fillcolor="white [3201]" strokecolor="black [3200]" strokeweight="1pt">
            <v:textbox>
              <w:txbxContent>
                <w:p w14:paraId="17E05674" w14:textId="77777777" w:rsidR="004619A5" w:rsidRPr="0075291A" w:rsidRDefault="004619A5" w:rsidP="004619A5">
                  <w:pPr>
                    <w:jc w:val="center"/>
                  </w:pPr>
                  <w:r>
                    <w:t>начало</w:t>
                  </w:r>
                </w:p>
              </w:txbxContent>
            </v:textbox>
          </v:shape>
        </w:pict>
      </w:r>
    </w:p>
    <w:p w14:paraId="1A92756A" w14:textId="03C5F197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52D9ACC5">
          <v:shape id="Блок-схема: процесс 4" o:spid="_x0000_s1107" type="#_x0000_t109" style="position:absolute;left:0;text-align:left;margin-left:0;margin-top:19.65pt;width:143.4pt;height:34.8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" fillcolor="white [3201]" strokecolor="black [3200]" strokeweight="1pt">
            <v:textbox>
              <w:txbxContent>
                <w:p w14:paraId="14614DDA" w14:textId="77777777" w:rsidR="004619A5" w:rsidRPr="007836DD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 w:rsidRPr="007836DD">
                    <w:rPr>
                      <w:sz w:val="20"/>
                      <w:szCs w:val="20"/>
                    </w:rPr>
                    <w:t>Получить текущее состояние HighContrast</w:t>
                  </w:r>
                </w:p>
                <w:p w14:paraId="73F45007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xbxContent>
            </v:textbox>
            <w10:wrap anchorx="margin"/>
          </v:shape>
        </w:pict>
      </w:r>
      <w:r>
        <w:rPr>
          <w:noProof/>
        </w:rPr>
        <w:pict w14:anchorId="1A551C53">
          <v:shape id="Прямая со стрелкой 16" o:spid="_x0000_s1106" type="#_x0000_t32" style="position:absolute;left:0;text-align:left;margin-left:60.6pt;margin-top:.55pt;width:.2pt;height:19.8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" strokecolor="black [3200]" strokeweight=".5pt">
            <v:stroke endarrow="block" joinstyle="miter"/>
          </v:shape>
        </w:pict>
      </w:r>
    </w:p>
    <w:p w14:paraId="7FAF1CE6" w14:textId="77777777" w:rsidR="004619A5" w:rsidRDefault="004619A5" w:rsidP="004619A5">
      <w:pPr>
        <w:jc w:val="center"/>
        <w:rPr>
          <w:rStyle w:val="ac"/>
        </w:rPr>
      </w:pPr>
    </w:p>
    <w:p w14:paraId="7BF4A900" w14:textId="6D0ABB4D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25E8BF97">
          <v:shape id="Блок-схема: решение 17" o:spid="_x0000_s1105" type="#_x0000_t110" style="position:absolute;left:0;text-align:left;margin-left:5.7pt;margin-top:20.3pt;width:126.9pt;height:72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" fillcolor="white [3201]" strokecolor="black [3200]" strokeweight="1pt">
            <v:textbox>
              <w:txbxContent>
                <w:p w14:paraId="7EAF0058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 w:rsidRPr="00961B8B">
                    <w:rPr>
                      <w:sz w:val="20"/>
                      <w:szCs w:val="20"/>
                    </w:rPr>
                    <w:t>Получено успешно</w:t>
                  </w:r>
                </w:p>
              </w:txbxContent>
            </v:textbox>
          </v:shape>
        </w:pict>
      </w:r>
      <w:r>
        <w:rPr>
          <w:noProof/>
        </w:rPr>
        <w:pict w14:anchorId="773C89BD">
          <v:shape id="Прямая со стрелкой 18" o:spid="_x0000_s1104" type="#_x0000_t32" style="position:absolute;left:0;text-align:left;margin-left:69.6pt;margin-top:.7pt;width:.15pt;height:19.8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" strokecolor="black [3200]" strokeweight=".5pt">
            <v:stroke endarrow="block" joinstyle="miter"/>
          </v:shape>
        </w:pict>
      </w:r>
    </w:p>
    <w:p w14:paraId="7404522B" w14:textId="3504DCEC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20B403DC">
          <v:shape id="Прямая со стрелкой 59" o:spid="_x0000_s1103" type="#_x0000_t32" style="position:absolute;left:0;text-align:left;margin-left:135.15pt;margin-top:23.6pt;width:313.05pt;height:3.6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" strokecolor="black [3200]" strokeweight=".5pt">
            <v:stroke endarrow="block" joinstyle="miter"/>
          </v:shape>
        </w:pict>
      </w:r>
    </w:p>
    <w:p w14:paraId="64D12E7C" w14:textId="000FA6F2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37818D1F">
          <v:shape id="Прямая со стрелкой 60" o:spid="_x0000_s1102" type="#_x0000_t32" style="position:absolute;left:0;text-align:left;margin-left:448.2pt;margin-top:.55pt;width:3.6pt;height:39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" strokecolor="black [3200]" strokeweight=".5pt">
            <v:stroke endarrow="block" joinstyle="miter"/>
          </v:shape>
        </w:pict>
      </w:r>
    </w:p>
    <w:p w14:paraId="47F1366B" w14:textId="4375C943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1A477C3C">
          <v:shape id="Прямая со стрелкой 19" o:spid="_x0000_s1101" type="#_x0000_t32" style="position:absolute;left:0;text-align:left;margin-left:67.05pt;margin-top:10.5pt;width:.15pt;height:19.8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" strokecolor="black [3200]" strokeweight=".5pt">
            <v:stroke endarrow="block" joinstyle="miter"/>
          </v:shape>
        </w:pict>
      </w:r>
    </w:p>
    <w:p w14:paraId="0BC18BE1" w14:textId="5F0C5535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41EDE8E4">
          <v:shape id="Блок-схема: решение 20" o:spid="_x0000_s1100" type="#_x0000_t110" style="position:absolute;left:0;text-align:left;margin-left:1.5pt;margin-top:4.85pt;width:132.6pt;height:69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" fillcolor="white [3201]" strokecolor="black [3200]" strokeweight="1pt">
            <v:textbox>
              <w:txbxContent>
                <w:p w14:paraId="1AAD2E13" w14:textId="77777777" w:rsidR="004619A5" w:rsidRPr="007836DD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 w:rsidRPr="007836DD">
                    <w:rPr>
                      <w:sz w:val="20"/>
                      <w:szCs w:val="20"/>
                    </w:rPr>
                    <w:t>Проверит HighContrast</w:t>
                  </w:r>
                </w:p>
                <w:p w14:paraId="00CD5D5B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  <w10:wrap anchorx="margin"/>
          </v:shape>
        </w:pict>
      </w:r>
    </w:p>
    <w:p w14:paraId="1B1FE486" w14:textId="1CBDBF14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63750E98">
          <v:shape id="Прямая со стрелкой 21" o:spid="_x0000_s1099" type="#_x0000_t32" style="position:absolute;left:0;text-align:left;margin-left:134.4pt;margin-top:14.8pt;width:117.9pt;height: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" strokecolor="black [3200]" strokeweight=".5pt">
            <v:stroke endarrow="block" joinstyle="miter"/>
          </v:shape>
        </w:pict>
      </w:r>
      <w:r>
        <w:rPr>
          <w:noProof/>
        </w:rPr>
        <w:pict w14:anchorId="20170C7D">
          <v:shape id="Блок-схема: процесс 23" o:spid="_x0000_s1098" type="#_x0000_t109" style="position:absolute;left:0;text-align:left;margin-left:253.2pt;margin-top:4.6pt;width:129pt;height:3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" fillcolor="white [3201]" strokecolor="black [3200]" strokeweight="1pt">
            <v:textbox>
              <w:txbxContent>
                <w:p w14:paraId="6183265A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 w:rsidRPr="00961B8B">
                    <w:rPr>
                      <w:sz w:val="20"/>
                      <w:szCs w:val="20"/>
                    </w:rPr>
                    <w:t>Показать диалог Отключить?</w:t>
                  </w:r>
                </w:p>
                <w:p w14:paraId="7F6330AC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xbxContent>
            </v:textbox>
          </v:shape>
        </w:pict>
      </w:r>
    </w:p>
    <w:p w14:paraId="318E9B7B" w14:textId="29CF916E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09D41FAB">
          <v:shape id="Прямая со стрелкой 29" o:spid="_x0000_s1097" type="#_x0000_t32" style="position:absolute;left:0;text-align:left;margin-left:318pt;margin-top:10.9pt;width:.15pt;height:19.8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" strokecolor="black [3200]" strokeweight=".5pt">
            <v:stroke endarrow="block" joinstyle="miter"/>
          </v:shape>
        </w:pict>
      </w:r>
      <w:r>
        <w:rPr>
          <w:noProof/>
        </w:rPr>
        <w:pict w14:anchorId="0CD81C34">
          <v:shape id="Прямая со стрелкой 22" o:spid="_x0000_s1096" type="#_x0000_t32" style="position:absolute;left:0;text-align:left;margin-left:67.05pt;margin-top:18.1pt;width:.15pt;height:19.8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" strokecolor="black [3200]" strokeweight=".5pt">
            <v:stroke endarrow="block" joinstyle="miter"/>
          </v:shape>
        </w:pict>
      </w:r>
    </w:p>
    <w:p w14:paraId="46EF9D5E" w14:textId="22BECA3F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6F22BD23">
          <v:shape id="Блок-схема: решение 27" o:spid="_x0000_s1095" type="#_x0000_t110" style="position:absolute;left:0;text-align:left;margin-left:252pt;margin-top:1.6pt;width:132.6pt;height:69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" fillcolor="white [3201]" strokecolor="black [3200]" strokeweight="1pt">
            <v:textbox>
              <w:txbxContent>
                <w:p w14:paraId="1B4F23F5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 w:rsidRPr="00961B8B">
                    <w:rPr>
                      <w:sz w:val="20"/>
                      <w:szCs w:val="20"/>
                    </w:rPr>
                    <w:t>выбрал Да?</w:t>
                  </w:r>
                </w:p>
                <w:p w14:paraId="46233004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  <w10:wrap anchorx="margin"/>
          </v:shape>
        </w:pict>
      </w:r>
      <w:r>
        <w:rPr>
          <w:noProof/>
        </w:rPr>
        <w:pict w14:anchorId="6A88FF7C">
          <v:shape id="Блок-схема: процесс 24" o:spid="_x0000_s1094" type="#_x0000_t109" style="position:absolute;left:0;text-align:left;margin-left:.6pt;margin-top:12.5pt;width:134.4pt;height:34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" fillcolor="white [3201]" strokecolor="black [3200]" strokeweight="1pt">
            <v:textbox>
              <w:txbxContent>
                <w:p w14:paraId="4EF5E444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 w:rsidRPr="00961B8B">
                    <w:rPr>
                      <w:sz w:val="20"/>
                      <w:szCs w:val="20"/>
                    </w:rPr>
                    <w:t>Показать диалог Отключить?</w:t>
                  </w:r>
                </w:p>
                <w:p w14:paraId="4A42E43D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  <w:lang w:val="en-US"/>
                    </w:rPr>
                  </w:pPr>
                </w:p>
              </w:txbxContent>
            </v:textbox>
          </v:shape>
        </w:pict>
      </w:r>
    </w:p>
    <w:p w14:paraId="7174F743" w14:textId="111DA9C7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6E06ACBC">
          <v:shape id="Прямая со стрелкой 820820103" o:spid="_x0000_s1093" type="#_x0000_t32" style="position:absolute;left:0;text-align:left;margin-left:521.1pt;margin-top:6.9pt;width:6.3pt;height:465.0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" strokecolor="black [3200]" strokeweight=".5pt">
            <v:stroke endarrow="block" joinstyle="miter"/>
            <w10:wrap anchorx="margin"/>
          </v:shape>
        </w:pict>
      </w:r>
      <w:r>
        <w:rPr>
          <w:noProof/>
        </w:rPr>
        <w:pict w14:anchorId="616F21C9">
          <v:shape id="Прямая со стрелкой 820820102" o:spid="_x0000_s1092" type="#_x0000_t32" style="position:absolute;left:0;text-align:left;margin-left:386.4pt;margin-top:5.1pt;width:2in;height:3.6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" strokecolor="black [3200]" strokeweight=".5pt">
            <v:stroke endarrow="block" joinstyle="miter"/>
          </v:shape>
        </w:pict>
      </w:r>
      <w:r>
        <w:rPr>
          <w:noProof/>
        </w:rPr>
        <w:pict w14:anchorId="27066814">
          <v:shape id="Прямая со стрелкой 28" o:spid="_x0000_s1091" type="#_x0000_t32" style="position:absolute;left:0;text-align:left;margin-left:1in;margin-top:19.55pt;width:.15pt;height:19.8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" strokecolor="black [3200]" strokeweight=".5pt">
            <v:stroke endarrow="block" joinstyle="miter"/>
          </v:shape>
        </w:pict>
      </w:r>
    </w:p>
    <w:p w14:paraId="2F3EB68F" w14:textId="148E2076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6E8C39B1">
          <v:shape id="Прямая со стрелкой 34" o:spid="_x0000_s1090" type="#_x0000_t32" style="position:absolute;left:0;text-align:left;margin-left:315.6pt;margin-top:15.15pt;width:.15pt;height:19.8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" strokecolor="black [3200]" strokeweight=".5pt">
            <v:stroke endarrow="block" joinstyle="miter"/>
          </v:shape>
        </w:pict>
      </w:r>
      <w:r>
        <w:rPr>
          <w:noProof/>
        </w:rPr>
        <w:pict w14:anchorId="5A95AF79">
          <v:shape id="Блок-схема: решение 26" o:spid="_x0000_s1089" type="#_x0000_t110" style="position:absolute;left:0;text-align:left;margin-left:4.8pt;margin-top:11.25pt;width:132.6pt;height:69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" fillcolor="white [3201]" strokecolor="black [3200]" strokeweight="1pt">
            <v:textbox>
              <w:txbxContent>
                <w:p w14:paraId="033AC258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 w:rsidRPr="00961B8B">
                    <w:rPr>
                      <w:sz w:val="20"/>
                      <w:szCs w:val="20"/>
                    </w:rPr>
                    <w:t>выбрал Да?</w:t>
                  </w:r>
                </w:p>
                <w:p w14:paraId="003E56B5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xbxContent>
            </v:textbox>
            <w10:wrap anchorx="margin"/>
          </v:shape>
        </w:pict>
      </w:r>
    </w:p>
    <w:p w14:paraId="13EE511C" w14:textId="0737D911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562C9408">
          <v:shape id="Прямая со стрелкой 820820101" o:spid="_x0000_s1088" type="#_x0000_t32" style="position:absolute;left:0;text-align:left;margin-left:-18.6pt;margin-top:17.2pt;width:24pt;height:14.4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" strokecolor="black [3200]" strokeweight=".5pt">
            <v:stroke endarrow="block" joinstyle="miter"/>
          </v:shape>
        </w:pict>
      </w:r>
      <w:r>
        <w:rPr>
          <w:noProof/>
        </w:rPr>
        <w:pict w14:anchorId="6481FBA2">
          <v:shape id="Прямая со стрелкой 820820098" o:spid="_x0000_s1087" type="#_x0000_t32" style="position:absolute;left:0;text-align:left;margin-left:-18.6pt;margin-top:29.2pt;width:18.55pt;height:399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" strokecolor="black [3200]" strokeweight=".5pt">
            <v:stroke endarrow="block" joinstyle="miter"/>
          </v:shape>
        </w:pict>
      </w:r>
      <w:r>
        <w:rPr>
          <w:noProof/>
        </w:rPr>
        <w:pict w14:anchorId="35D7E0A1">
          <v:shape id="Блок-схема: процесс 36" o:spid="_x0000_s1086" type="#_x0000_t109" style="position:absolute;left:0;text-align:left;margin-left:251.7pt;margin-top:8pt;width:134.4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" fillcolor="white [3201]" strokecolor="black [3200]" strokeweight="1pt">
            <v:textbox>
              <w:txbxContent>
                <w:p w14:paraId="7290FBBA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  <w:lang w:val="en-GB"/>
                    </w:rPr>
                  </w:pPr>
                  <w:r>
                    <w:rPr>
                      <w:sz w:val="20"/>
                      <w:szCs w:val="20"/>
                    </w:rPr>
                    <w:t xml:space="preserve">Включить </w:t>
                  </w:r>
                  <w:r>
                    <w:rPr>
                      <w:sz w:val="20"/>
                      <w:szCs w:val="20"/>
                      <w:lang w:val="en-GB"/>
                    </w:rPr>
                    <w:t>highcontrast</w:t>
                  </w:r>
                </w:p>
              </w:txbxContent>
            </v:textbox>
          </v:shape>
        </w:pict>
      </w:r>
    </w:p>
    <w:p w14:paraId="38AA6BC0" w14:textId="3F33F0D6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7D5EF6EE">
          <v:shape id="Прямая со стрелкой 40" o:spid="_x0000_s1085" type="#_x0000_t32" style="position:absolute;left:0;text-align:left;margin-left:322.2pt;margin-top:14.05pt;width:.15pt;height:19.8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" strokecolor="black [3200]" strokeweight=".5pt">
            <v:stroke endarrow="block" joinstyle="miter"/>
          </v:shape>
        </w:pict>
      </w:r>
    </w:p>
    <w:p w14:paraId="7CF470A6" w14:textId="7EBBC76C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4591A034">
          <v:shape id="Блок-схема: решение 39" o:spid="_x0000_s1084" type="#_x0000_t110" style="position:absolute;left:0;text-align:left;margin-left:258.6pt;margin-top:7.4pt;width:126.9pt;height:72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" fillcolor="white [3201]" strokecolor="black [3200]" strokeweight="1pt">
            <v:textbox>
              <w:txbxContent>
                <w:p w14:paraId="3F15F238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включено</w:t>
                  </w:r>
                  <w:r w:rsidRPr="00961B8B">
                    <w:rPr>
                      <w:sz w:val="20"/>
                      <w:szCs w:val="20"/>
                    </w:rPr>
                    <w:t xml:space="preserve"> успешно</w:t>
                  </w:r>
                </w:p>
              </w:txbxContent>
            </v:textbox>
          </v:shape>
        </w:pict>
      </w:r>
      <w:r>
        <w:rPr>
          <w:noProof/>
        </w:rPr>
        <w:pict w14:anchorId="75614D11">
          <v:shape id="Блок-схема: процесс 35" o:spid="_x0000_s1083" type="#_x0000_t109" style="position:absolute;left:0;text-align:left;margin-left:1.5pt;margin-top:19.1pt;width:134.4pt;height:3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" fillcolor="white [3201]" strokecolor="black [3200]" strokeweight="1pt">
            <v:textbox>
              <w:txbxContent>
                <w:p w14:paraId="63D01A24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  <w:lang w:val="en-GB"/>
                    </w:rPr>
                  </w:pPr>
                  <w:r>
                    <w:rPr>
                      <w:sz w:val="20"/>
                      <w:szCs w:val="20"/>
                    </w:rPr>
                    <w:t xml:space="preserve">Отключить </w:t>
                  </w:r>
                  <w:r>
                    <w:rPr>
                      <w:sz w:val="20"/>
                      <w:szCs w:val="20"/>
                      <w:lang w:val="en-GB"/>
                    </w:rPr>
                    <w:t>highcontrast</w:t>
                  </w:r>
                </w:p>
              </w:txbxContent>
            </v:textbox>
          </v:shape>
        </w:pict>
      </w:r>
      <w:r>
        <w:rPr>
          <w:noProof/>
        </w:rPr>
        <w:pict w14:anchorId="0593DDC3">
          <v:shape id="Прямая со стрелкой 32" o:spid="_x0000_s1082" type="#_x0000_t32" style="position:absolute;left:0;text-align:left;margin-left:71.85pt;margin-top:.3pt;width:.15pt;height:19.8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" strokecolor="black [3200]" strokeweight=".5pt">
            <v:stroke endarrow="block" joinstyle="miter"/>
          </v:shape>
        </w:pict>
      </w:r>
    </w:p>
    <w:p w14:paraId="48929095" w14:textId="478EED8B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07EDC443">
          <v:shape id="Прямая со стрелкой 63" o:spid="_x0000_s1081" type="#_x0000_t32" style="position:absolute;left:0;text-align:left;margin-left:386.4pt;margin-top:15.85pt;width:17.4pt;height:91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" strokecolor="black [3200]" strokeweight=".5pt">
            <v:stroke endarrow="block" joinstyle="miter"/>
          </v:shape>
        </w:pict>
      </w:r>
      <w:r>
        <w:rPr>
          <w:noProof/>
        </w:rPr>
        <w:pict w14:anchorId="3CE4C82A">
          <v:shape id="Прямая со стрелкой 41" o:spid="_x0000_s1080" type="#_x0000_t32" style="position:absolute;left:0;text-align:left;margin-left:68.4pt;margin-top:23.4pt;width:.15pt;height:19.85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" strokecolor="black [3200]" strokeweight=".5pt">
            <v:stroke endarrow="block" joinstyle="miter"/>
          </v:shape>
        </w:pict>
      </w:r>
    </w:p>
    <w:p w14:paraId="39C17CC5" w14:textId="1EA857D6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65A24E72">
          <v:shape id="Блок-схема: решение 38" o:spid="_x0000_s1079" type="#_x0000_t110" style="position:absolute;left:0;text-align:left;margin-left:4.5pt;margin-top:15.3pt;width:129.9pt;height:72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" fillcolor="white [3201]" strokecolor="black [3200]" strokeweight="1pt">
            <v:textbox>
              <w:txbxContent>
                <w:p w14:paraId="0EA36D26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Отключено </w:t>
                  </w:r>
                  <w:r w:rsidRPr="00961B8B">
                    <w:rPr>
                      <w:sz w:val="20"/>
                      <w:szCs w:val="20"/>
                    </w:rPr>
                    <w:t>успешно</w:t>
                  </w:r>
                </w:p>
              </w:txbxContent>
            </v:textbox>
          </v:shape>
        </w:pict>
      </w:r>
    </w:p>
    <w:p w14:paraId="4EDC66D6" w14:textId="154C73C9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113E1230">
          <v:shape id="Прямая со стрелкой 48" o:spid="_x0000_s1078" type="#_x0000_t32" style="position:absolute;left:0;text-align:left;margin-left:250.8pt;margin-top:.35pt;width:71.55pt;height:91.2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" strokecolor="black [3200]" strokeweight=".5pt">
            <v:stroke endarrow="block" joinstyle="miter"/>
          </v:shape>
        </w:pict>
      </w:r>
    </w:p>
    <w:p w14:paraId="7861EE57" w14:textId="77859365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7E93648E">
          <v:shape id="Прямая со стрелкой 62" o:spid="_x0000_s1077" type="#_x0000_t32" style="position:absolute;left:0;text-align:left;margin-left:135.6pt;margin-top:.7pt;width:237pt;height:3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" strokecolor="black [3200]" strokeweight=".5pt">
            <v:stroke endarrow="block" joinstyle="miter"/>
          </v:shape>
        </w:pict>
      </w:r>
    </w:p>
    <w:p w14:paraId="60016E33" w14:textId="34ECD61B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1ADD3FFF">
          <v:shape id="Блок-схема: процесс 61" o:spid="_x0000_s1076" type="#_x0000_t109" style="position:absolute;left:0;text-align:left;margin-left:377.4pt;margin-top:.45pt;width:134.4pt;height:34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" fillcolor="white [3201]" strokecolor="black [3200]" strokeweight="1pt">
            <v:textbox>
              <w:txbxContent>
                <w:p w14:paraId="25291AD9" w14:textId="77777777" w:rsidR="004619A5" w:rsidRPr="00D9014A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Вывести сообщение об ошибке</w:t>
                  </w:r>
                </w:p>
              </w:txbxContent>
            </v:textbox>
          </v:shape>
        </w:pict>
      </w:r>
      <w:r>
        <w:rPr>
          <w:noProof/>
        </w:rPr>
        <w:pict w14:anchorId="3705DF1A">
          <v:shape id="Прямая со стрелкой 47" o:spid="_x0000_s1075" type="#_x0000_t32" style="position:absolute;left:0;text-align:left;margin-left:68.55pt;margin-top:5.85pt;width:63.9pt;height:32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" strokecolor="black [3200]" strokeweight=".5pt">
            <v:stroke endarrow="block" joinstyle="miter"/>
          </v:shape>
        </w:pict>
      </w:r>
    </w:p>
    <w:p w14:paraId="31ED7844" w14:textId="67733A96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210567FE">
          <v:shape id="Прямая со стрелкой 820820105" o:spid="_x0000_s1074" type="#_x0000_t32" style="position:absolute;left:0;text-align:left;margin-left:471.9pt;margin-top:9.2pt;width:3.6pt;height:199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" strokecolor="black [3200]" strokeweight=".5pt">
            <v:stroke endarrow="block" joinstyle="miter"/>
          </v:shape>
        </w:pict>
      </w:r>
      <w:r>
        <w:rPr>
          <w:noProof/>
        </w:rPr>
        <w:pict w14:anchorId="04604EC3">
          <v:shape id="Блок-схема: процесс 42" o:spid="_x0000_s1073" type="#_x0000_t109" style="position:absolute;left:0;text-align:left;margin-left:124.5pt;margin-top:12.45pt;width:134.4pt;height:34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" fillcolor="white [3201]" strokecolor="black [3200]" strokeweight="1pt">
            <v:textbox>
              <w:txbxContent>
                <w:p w14:paraId="1D615DF5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  <w:lang w:val="en-GB"/>
                    </w:rPr>
                  </w:pPr>
                  <w:r>
                    <w:rPr>
                      <w:sz w:val="20"/>
                      <w:szCs w:val="20"/>
                    </w:rPr>
                    <w:t>Обновить состояние</w:t>
                  </w:r>
                </w:p>
              </w:txbxContent>
            </v:textbox>
            <w10:wrap anchorx="margin"/>
          </v:shape>
        </w:pict>
      </w:r>
    </w:p>
    <w:p w14:paraId="7E2B8518" w14:textId="21F6BCE6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59761454">
          <v:shape id="Прямая со стрелкой 54" o:spid="_x0000_s1072" type="#_x0000_t32" style="position:absolute;left:0;text-align:left;margin-left:191.4pt;margin-top:18.55pt;width:.15pt;height:19.8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" strokecolor="black [3200]" strokeweight=".5pt">
            <v:stroke endarrow="block" joinstyle="miter"/>
          </v:shape>
        </w:pict>
      </w:r>
    </w:p>
    <w:p w14:paraId="669DD2FE" w14:textId="4DF9DB26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758016DC">
          <v:shape id="Блок-схема: решение 49" o:spid="_x0000_s1071" type="#_x0000_t110" style="position:absolute;left:0;text-align:left;margin-left:124.5pt;margin-top:8.65pt;width:129.9pt;height:72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" fillcolor="white [3201]" strokecolor="black [3200]" strokeweight="1pt">
            <v:textbox>
              <w:txbxContent>
                <w:p w14:paraId="2BCC5A9C" w14:textId="77777777" w:rsidR="004619A5" w:rsidRPr="00961B8B" w:rsidRDefault="004619A5" w:rsidP="004619A5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Проверить состояние</w:t>
                  </w:r>
                </w:p>
              </w:txbxContent>
            </v:textbox>
          </v:shape>
        </w:pict>
      </w:r>
    </w:p>
    <w:p w14:paraId="4FB43C0E" w14:textId="7BABEF0E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75D15B64">
          <v:shape id="Прямая со стрелкой 53" o:spid="_x0000_s1070" type="#_x0000_t32" style="position:absolute;left:0;text-align:left;margin-left:255.6pt;margin-top:16.85pt;width:34.8pt;height:3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" strokecolor="black [3200]" strokeweight=".5pt">
            <v:stroke endarrow="block" joinstyle="miter"/>
          </v:shape>
        </w:pict>
      </w:r>
      <w:r>
        <w:rPr>
          <w:noProof/>
        </w:rPr>
        <w:pict w14:anchorId="101E2C5F">
          <v:shape id="Блок-схема: процесс 52" o:spid="_x0000_s1069" type="#_x0000_t109" style="position:absolute;left:0;text-align:left;margin-left:291pt;margin-top:4.25pt;width:134.4pt;height:34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" fillcolor="white [3201]" strokecolor="black [3200]" strokeweight="1pt">
            <v:textbox>
              <w:txbxContent>
                <w:p w14:paraId="3EC1BB29" w14:textId="77777777" w:rsidR="004619A5" w:rsidRPr="00D9014A" w:rsidRDefault="004619A5" w:rsidP="004619A5">
                  <w:pPr>
                    <w:jc w:val="center"/>
                    <w:rPr>
                      <w:sz w:val="20"/>
                      <w:szCs w:val="20"/>
                      <w:lang w:val="en-GB"/>
                    </w:rPr>
                  </w:pPr>
                  <w:r>
                    <w:rPr>
                      <w:sz w:val="20"/>
                      <w:szCs w:val="20"/>
                    </w:rPr>
                    <w:t xml:space="preserve">Показать </w:t>
                  </w:r>
                  <w:r>
                    <w:rPr>
                      <w:sz w:val="20"/>
                      <w:szCs w:val="20"/>
                      <w:lang w:val="en-GB"/>
                    </w:rPr>
                    <w:t>HighContrast enabled</w:t>
                  </w:r>
                </w:p>
              </w:txbxContent>
            </v:textbox>
          </v:shape>
        </w:pict>
      </w:r>
    </w:p>
    <w:p w14:paraId="5070C07F" w14:textId="56326B8A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11827E42">
          <v:shape id="Прямая со стрелкой 58" o:spid="_x0000_s1068" type="#_x0000_t32" style="position:absolute;left:0;text-align:left;margin-left:314.4pt;margin-top:11.2pt;width:3.6pt;height:87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" strokecolor="black [3200]" strokeweight=".5pt">
            <v:stroke endarrow="block" joinstyle="miter"/>
          </v:shape>
        </w:pict>
      </w:r>
      <w:r>
        <w:rPr>
          <w:noProof/>
        </w:rPr>
        <w:pict w14:anchorId="7051EA4E">
          <v:shape id="Прямая со стрелкой 50" o:spid="_x0000_s1067" type="#_x0000_t32" style="position:absolute;left:0;text-align:left;margin-left:190.2pt;margin-top:25pt;width:.15pt;height:19.85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" strokecolor="black [3200]" strokeweight=".5pt">
            <v:stroke endarrow="block" joinstyle="miter"/>
          </v:shape>
        </w:pict>
      </w:r>
    </w:p>
    <w:p w14:paraId="1095B90F" w14:textId="650BEEAE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0D3FD646">
          <v:shape id="Блок-схема: процесс 51" o:spid="_x0000_s1066" type="#_x0000_t109" style="position:absolute;left:0;text-align:left;margin-left:122.4pt;margin-top:17.55pt;width:134.4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" fillcolor="white [3201]" strokecolor="black [3200]" strokeweight="1pt">
            <v:textbox>
              <w:txbxContent>
                <w:p w14:paraId="14305F82" w14:textId="77777777" w:rsidR="004619A5" w:rsidRPr="00D9014A" w:rsidRDefault="004619A5" w:rsidP="004619A5">
                  <w:pPr>
                    <w:jc w:val="center"/>
                    <w:rPr>
                      <w:sz w:val="20"/>
                      <w:szCs w:val="20"/>
                      <w:lang w:val="en-GB"/>
                    </w:rPr>
                  </w:pPr>
                  <w:r>
                    <w:rPr>
                      <w:sz w:val="20"/>
                      <w:szCs w:val="20"/>
                    </w:rPr>
                    <w:t xml:space="preserve">Показать </w:t>
                  </w:r>
                  <w:r>
                    <w:rPr>
                      <w:sz w:val="20"/>
                      <w:szCs w:val="20"/>
                      <w:lang w:val="en-GB"/>
                    </w:rPr>
                    <w:t>HighContrast enabled</w:t>
                  </w:r>
                </w:p>
              </w:txbxContent>
            </v:textbox>
          </v:shape>
        </w:pict>
      </w:r>
    </w:p>
    <w:p w14:paraId="5AE91DA9" w14:textId="597B1445" w:rsidR="004619A5" w:rsidRDefault="004619A5" w:rsidP="004619A5">
      <w:pPr>
        <w:jc w:val="center"/>
        <w:rPr>
          <w:rStyle w:val="ac"/>
        </w:rPr>
      </w:pPr>
      <w:r>
        <w:rPr>
          <w:noProof/>
        </w:rPr>
        <w:pict w14:anchorId="49443A3D">
          <v:shape id="Прямая со стрелкой 57" o:spid="_x0000_s1065" type="#_x0000_t32" style="position:absolute;left:0;text-align:left;margin-left:223.2pt;margin-top:25.7pt;width:4.2pt;height:2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" strokecolor="black [3200]" strokeweight=".5pt">
            <v:stroke endarrow="block" joinstyle="miter"/>
          </v:shape>
        </w:pict>
      </w:r>
    </w:p>
    <w:p w14:paraId="3C23B27D" w14:textId="5B3B88F4" w:rsidR="004619A5" w:rsidRPr="00961B8B" w:rsidRDefault="004619A5" w:rsidP="004619A5">
      <w:pPr>
        <w:jc w:val="center"/>
      </w:pPr>
      <w:r>
        <w:rPr>
          <w:noProof/>
        </w:rPr>
        <w:pict w14:anchorId="6CDC51D0">
          <v:shape id="Прямая со стрелкой 820820104" o:spid="_x0000_s1064" type="#_x0000_t32" style="position:absolute;left:0;text-align:left;margin-left:337.8pt;margin-top:16.45pt;width:188.7pt;height:19.8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" strokecolor="black [3200]" strokeweight=".5pt">
            <v:stroke endarrow="block" joinstyle="miter"/>
          </v:shape>
        </w:pict>
      </w:r>
      <w:r>
        <w:rPr>
          <w:noProof/>
        </w:rPr>
        <w:pict w14:anchorId="709AD894">
          <v:shape id="Прямая со стрелкой 820820100" o:spid="_x0000_s1063" type="#_x0000_t32" style="position:absolute;left:0;text-align:left;margin-left:0;margin-top:23.05pt;width:211.2pt;height:11.4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" strokecolor="black [3200]" strokeweight=".5pt">
            <v:stroke endarrow="block" joinstyle="miter"/>
            <w10:wrap anchorx="margin"/>
          </v:shape>
        </w:pict>
      </w:r>
      <w:r>
        <w:rPr>
          <w:noProof/>
        </w:rPr>
        <w:pict w14:anchorId="3D0742CF">
          <v:shape id="Блок-схема: знак завершения 820820096" o:spid="_x0000_s1062" type="#_x0000_t116" style="position:absolute;left:0;text-align:left;margin-left:211.2pt;margin-top:23.05pt;width:126.6pt;height:31.2pt;z-index:251699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" fillcolor="white [3201]" strokecolor="black [3200]" strokeweight="1pt">
            <v:textbox>
              <w:txbxContent>
                <w:p w14:paraId="2E3D12E4" w14:textId="77777777" w:rsidR="004619A5" w:rsidRPr="0075291A" w:rsidRDefault="004619A5" w:rsidP="004619A5">
                  <w:pPr>
                    <w:jc w:val="center"/>
                  </w:pPr>
                  <w:r>
                    <w:t>конец</w:t>
                  </w:r>
                </w:p>
              </w:txbxContent>
            </v:textbox>
            <w10:wrap anchorx="margin"/>
          </v:shape>
        </w:pict>
      </w:r>
    </w:p>
    <w:p w14:paraId="7DB27E19" w14:textId="07530B2C" w:rsidR="006C50E2" w:rsidRPr="00AF0372" w:rsidRDefault="006C50E2" w:rsidP="006C50E2">
      <w:pPr>
        <w:jc w:val="center"/>
      </w:pPr>
    </w:p>
    <w:p w14:paraId="439C79F8" w14:textId="77777777" w:rsidR="006C50E2" w:rsidRPr="004619A5" w:rsidRDefault="006C50E2" w:rsidP="006C50E2">
      <w:pPr>
        <w:jc w:val="center"/>
        <w:rPr>
          <w:rStyle w:val="ac"/>
        </w:rPr>
      </w:pPr>
      <w:r>
        <w:rPr>
          <w:rStyle w:val="ac"/>
        </w:rPr>
        <w:t>Текст</w:t>
      </w:r>
      <w:r w:rsidRPr="004619A5">
        <w:rPr>
          <w:rStyle w:val="ac"/>
        </w:rPr>
        <w:t xml:space="preserve"> </w:t>
      </w:r>
      <w:r>
        <w:rPr>
          <w:rStyle w:val="ac"/>
        </w:rPr>
        <w:t>программы</w:t>
      </w:r>
    </w:p>
    <w:p w14:paraId="5FB75CB3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includelib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../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kernel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32.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lib</w:t>
      </w:r>
    </w:p>
    <w:p w14:paraId="186C1DAA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includelib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../user32.lib</w:t>
      </w:r>
    </w:p>
    <w:p w14:paraId="06BAC60C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64C722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extern SystemParametersInfoA: proc</w:t>
      </w:r>
    </w:p>
    <w:p w14:paraId="7DC534E9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extern MessageBoxA: proc</w:t>
      </w:r>
    </w:p>
    <w:p w14:paraId="118BC58F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extern ExitProcess: proc</w:t>
      </w:r>
    </w:p>
    <w:p w14:paraId="3A26BC9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B1EBFA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.data</w:t>
      </w:r>
    </w:p>
    <w:p w14:paraId="65AC5E96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 struct</w:t>
      </w:r>
    </w:p>
    <w:p w14:paraId="20B57B6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cbSize          dd ?</w:t>
      </w:r>
    </w:p>
    <w:p w14:paraId="6D4B1EBD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dwFlags         dd ?</w:t>
      </w:r>
    </w:p>
    <w:p w14:paraId="75E7251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lpszDefaultScheme dq ?</w:t>
      </w:r>
    </w:p>
    <w:p w14:paraId="3F866A2D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HIGHCONTRAST ends</w:t>
      </w:r>
    </w:p>
    <w:p w14:paraId="22A4083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9DB942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hcontrast HIGHCONTRAST &lt;&gt;</w:t>
      </w:r>
    </w:p>
    <w:p w14:paraId="47CF46CD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5DC0DDF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SPI_SETHIGHCONTRAST equ 67</w:t>
      </w:r>
    </w:p>
    <w:p w14:paraId="160D175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SPI_GETHIGHCONTRAST equ 66</w:t>
      </w:r>
    </w:p>
    <w:p w14:paraId="0F44B9F9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SPIF_UPDATEINIFILE  equ 1</w:t>
      </w:r>
    </w:p>
    <w:p w14:paraId="5A9F51BC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SPIF_SENDCHANGE     equ 2</w:t>
      </w:r>
    </w:p>
    <w:p w14:paraId="2D0F6FB1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43C9D56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HCF_HIGHCONTRASTON  equ 1</w:t>
      </w:r>
    </w:p>
    <w:p w14:paraId="646CC36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HCF_HIGHCONTRASTOOFF equ 0</w:t>
      </w:r>
    </w:p>
    <w:p w14:paraId="3B9069F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2E3DB04D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szTitle        db "HighContrast Control",0</w:t>
      </w:r>
    </w:p>
    <w:p w14:paraId="0FA13AB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szEnabled      db "HighContrast mode ENABLED",0</w:t>
      </w:r>
    </w:p>
    <w:p w14:paraId="37562F8F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szDisabled     db "HighContrast mode DISABLED",0</w:t>
      </w:r>
    </w:p>
    <w:p w14:paraId="006B59D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szToggleOn     db "Enable HighContrast mode?",0</w:t>
      </w:r>
    </w:p>
    <w:p w14:paraId="31616ABD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szToggleOff    db "Disable HighContrast mode?",0</w:t>
      </w:r>
    </w:p>
    <w:p w14:paraId="014896E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szError        db "Error changing HighContrast mode",0</w:t>
      </w:r>
    </w:p>
    <w:p w14:paraId="58D1CA69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34EFFF8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.code</w:t>
      </w:r>
    </w:p>
    <w:p w14:paraId="08BE7DF3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WinMain proc</w:t>
      </w:r>
    </w:p>
    <w:p w14:paraId="0EF2973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Выровнять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стек</w:t>
      </w:r>
    </w:p>
    <w:p w14:paraId="0BA0E65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sub rsp, 28h</w:t>
      </w:r>
    </w:p>
    <w:p w14:paraId="36B0F3A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3D811D29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Получить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текущее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состояние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HighContrast</w:t>
      </w:r>
    </w:p>
    <w:p w14:paraId="1D487FD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hcontrast.cbSize, sizeof HIGHCONTRAST;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размер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структуры</w:t>
      </w:r>
    </w:p>
    <w:p w14:paraId="015E368D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lea rcx, hcontrast; Загружаем в RCX указатель на структуру hcontrast</w:t>
      </w:r>
    </w:p>
    <w:p w14:paraId="165F7CF7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mov rdx, 0 ; устанавливаем 0 - получить состояние</w:t>
      </w:r>
    </w:p>
    <w:p w14:paraId="6849DCFB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call GetHighContrastState</w:t>
      </w:r>
    </w:p>
    <w:p w14:paraId="74AF78F0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0ABF78FD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Проверить текущее состояние и переключить</w:t>
      </w:r>
    </w:p>
    <w:p w14:paraId="6E9147AA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test hcontrast.dwFlags, HCF_HIGHCONTRASTON; Проверяем, включен ли режим высокой контрастности</w:t>
      </w:r>
    </w:p>
    <w:p w14:paraId="56774915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jnz DisableHighContrast; если включен, переходим к отключению</w:t>
      </w:r>
    </w:p>
    <w:p w14:paraId="393B7C14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A13CFC0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EnableHighContrast:</w:t>
      </w:r>
    </w:p>
    <w:p w14:paraId="2515D357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Запрос на включение</w:t>
      </w:r>
    </w:p>
    <w:p w14:paraId="51597B3C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mov rcx, 0 ; hWnd - окно</w:t>
      </w:r>
    </w:p>
    <w:p w14:paraId="70D98356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lea rdx, szToggleOn ; текст</w:t>
      </w:r>
    </w:p>
    <w:p w14:paraId="63907293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lea r8, szTitle  ; заголовок окна</w:t>
      </w:r>
    </w:p>
    <w:p w14:paraId="378866D1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mov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9, 4 ;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MB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_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YESNO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(4)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yesnocancel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(3)</w:t>
      </w:r>
    </w:p>
    <w:p w14:paraId="06DD2B9B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call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MessageBoxA</w:t>
      </w:r>
    </w:p>
    <w:p w14:paraId="6DDE9E51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106C6E6F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cmp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rax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, 6 ;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IDYES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?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проверяем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результат</w:t>
      </w:r>
    </w:p>
    <w:p w14:paraId="2AD5461B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jne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Exit</w:t>
      </w:r>
    </w:p>
    <w:p w14:paraId="52EF52F9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424EFA2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Включить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HighContrast</w:t>
      </w:r>
    </w:p>
    <w:p w14:paraId="6ADF0F31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hcontrast.cbSize, sizeof HIGHCONTRAST;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размер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структурыдля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включения</w:t>
      </w:r>
    </w:p>
    <w:p w14:paraId="0A56BC0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hcontrast.dwFlags, HCF_HIGHCONTRASTON;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устанавливаем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флгаг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HCF_HIGHCONTRASTON</w:t>
      </w:r>
    </w:p>
    <w:p w14:paraId="3C77D0FA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hcontrast.lpszDefaultScheme, 0;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обнуляем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указатель</w:t>
      </w:r>
    </w:p>
    <w:p w14:paraId="5B98D36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10F2BBF6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rcx, hcontrast;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загружаем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указатель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на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структуру</w:t>
      </w:r>
    </w:p>
    <w:p w14:paraId="4B217FEB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lastRenderedPageBreak/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 rdx, 1; флаг для применения узменений</w:t>
      </w:r>
    </w:p>
    <w:p w14:paraId="5F35330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call SetHighContrastState</w:t>
      </w:r>
    </w:p>
    <w:p w14:paraId="16F2CF5C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7C09CB0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jmp ShowResult</w:t>
      </w:r>
    </w:p>
    <w:p w14:paraId="1EBE6D6A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0A7832E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DisableHighContrast:</w:t>
      </w:r>
    </w:p>
    <w:p w14:paraId="4044C47E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Запрос на выключение</w:t>
      </w:r>
    </w:p>
    <w:p w14:paraId="2932FF0D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mov rcx, 0  ; окнор</w:t>
      </w:r>
    </w:p>
    <w:p w14:paraId="246F5111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lea rdx, szToggleOff ; текст</w:t>
      </w:r>
    </w:p>
    <w:p w14:paraId="5D85CD9E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lea r8, szTitle; заголовок</w:t>
      </w:r>
    </w:p>
    <w:p w14:paraId="712E1B6F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mov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r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9, 4 ;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MB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_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YESNO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(4)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кнопки</w:t>
      </w:r>
    </w:p>
    <w:p w14:paraId="10DF66E4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call</w:t>
      </w: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MessageBoxA</w:t>
      </w:r>
    </w:p>
    <w:p w14:paraId="657AEC27" w14:textId="77777777" w:rsidR="004619A5" w:rsidRP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37C27E44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4619A5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cmp rax, 6; IDYES?проверяем результат</w:t>
      </w:r>
    </w:p>
    <w:p w14:paraId="3B72D856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jne Exit</w:t>
      </w:r>
    </w:p>
    <w:p w14:paraId="3FE228B8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6240EDA3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Выключить HighContrast</w:t>
      </w:r>
    </w:p>
    <w:p w14:paraId="6FE97B66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mov hcontrast.cbSize, sizeof HIGHCONTRAST; размер структурыдля включения</w:t>
      </w:r>
    </w:p>
    <w:p w14:paraId="6B2FFB8D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mov hcontrast.dwFlags, HCF_HIGHCONTRASTOOFF;  устанавливаем флгаг HCF_HIGHCONTRASTOFF</w:t>
      </w:r>
    </w:p>
    <w:p w14:paraId="2AD24809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mov hcontrast.lpszDefaultScheme, 0; указатель на цветовую схему 0, те схема по умолчанию</w:t>
      </w:r>
    </w:p>
    <w:p w14:paraId="602245D4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1DDDB793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lea rcx, hcontrast;загружаем указатель на структуру</w:t>
      </w:r>
    </w:p>
    <w:p w14:paraId="5DD848E9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mov rdx, 1; флаг для применения узменений</w:t>
      </w:r>
    </w:p>
    <w:p w14:paraId="4D71E990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call SetHighContrastState</w:t>
      </w:r>
    </w:p>
    <w:p w14:paraId="261A07C4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A8A47F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ShowResult:</w:t>
      </w:r>
    </w:p>
    <w:p w14:paraId="13BB821E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Показать результат</w:t>
      </w:r>
    </w:p>
    <w:p w14:paraId="1B7B748B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test rax, rax; проверяем результат установки RAX = 0 если ошибка</w:t>
      </w:r>
    </w:p>
    <w:p w14:paraId="6A32C273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jz ShowError</w:t>
      </w:r>
    </w:p>
    <w:p w14:paraId="385A9A55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06DF7F95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; Получить обновленное состояние для отображения</w:t>
      </w:r>
    </w:p>
    <w:p w14:paraId="472E1C4B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mov hcontrast.cbSize, sizeof HIGHCONTRAST</w:t>
      </w:r>
    </w:p>
    <w:p w14:paraId="4F0046A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rcx, hcontrast</w:t>
      </w:r>
    </w:p>
    <w:p w14:paraId="58A46E75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 rdx, 0; флаг "только получить состояние"</w:t>
      </w:r>
    </w:p>
    <w:p w14:paraId="372E51E6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call GetHighContrastState</w:t>
      </w:r>
    </w:p>
    <w:p w14:paraId="0708C4C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76714F5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test hcontrast.dwFlags, HCF_HIGHCONTRASTON;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проверяет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бит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 Contrast ON</w:t>
      </w:r>
    </w:p>
    <w:p w14:paraId="73FEC3E1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jz ShowDisabled</w:t>
      </w:r>
    </w:p>
    <w:p w14:paraId="0FAD7CF6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0D9FA45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ShowEnabled:</w:t>
      </w:r>
    </w:p>
    <w:p w14:paraId="40704F3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rcx, 0</w:t>
      </w:r>
    </w:p>
    <w:p w14:paraId="2F9B8789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rdx, szEnabled ; "HighContrast mode ENABLED"</w:t>
      </w:r>
    </w:p>
    <w:p w14:paraId="7CAB6018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r8, szTitle ; "HighContrast Control" </w:t>
      </w:r>
    </w:p>
    <w:p w14:paraId="559263F1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0; MB_OK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только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кнопка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OK</w:t>
      </w:r>
    </w:p>
    <w:p w14:paraId="6C10EBB1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MessageBoxA</w:t>
      </w:r>
    </w:p>
    <w:p w14:paraId="602EC8A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jmp Exit</w:t>
      </w:r>
    </w:p>
    <w:p w14:paraId="7DD4A979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62767BF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ShowDisabled:</w:t>
      </w:r>
    </w:p>
    <w:p w14:paraId="767FB4FC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rcx, 0</w:t>
      </w:r>
    </w:p>
    <w:p w14:paraId="1C4F0F1A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rdx, szDisabled; "HighContrast mode DISABLED"</w:t>
      </w:r>
    </w:p>
    <w:p w14:paraId="20030D1F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r8, szTitle; "HighContrast Control"</w:t>
      </w:r>
    </w:p>
    <w:p w14:paraId="301B2C5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0</w:t>
      </w:r>
    </w:p>
    <w:p w14:paraId="1D80C36C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MessageBoxA</w:t>
      </w:r>
    </w:p>
    <w:p w14:paraId="6FD5DA7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jmp Exit</w:t>
      </w:r>
    </w:p>
    <w:p w14:paraId="7A2A744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49BB7D11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ShowError:</w:t>
      </w:r>
    </w:p>
    <w:p w14:paraId="38B9D4B6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rcx, 0</w:t>
      </w:r>
    </w:p>
    <w:p w14:paraId="4C22144C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rdx, szError ; "Error changing HighContrast mode"</w:t>
      </w:r>
    </w:p>
    <w:p w14:paraId="52717AB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lea r8, szTitle</w:t>
      </w:r>
    </w:p>
    <w:p w14:paraId="667D3616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0</w:t>
      </w:r>
    </w:p>
    <w:p w14:paraId="6C90DD01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MessageBoxA</w:t>
      </w:r>
    </w:p>
    <w:p w14:paraId="0C7B689A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75688B86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Exit:</w:t>
      </w:r>
    </w:p>
    <w:p w14:paraId="46BD7AA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xor rcx, rcx</w:t>
      </w:r>
    </w:p>
    <w:p w14:paraId="6E166281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ExitProcess</w:t>
      </w:r>
    </w:p>
    <w:p w14:paraId="6BCDDDE8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53C6EE9D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WinMain endp</w:t>
      </w:r>
    </w:p>
    <w:p w14:paraId="11BCD51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</w:p>
    <w:p w14:paraId="1447242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Функция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получения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состояния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HighContrast</w:t>
      </w:r>
    </w:p>
    <w:p w14:paraId="0842B560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; RCX = указатель на HIGHCONTRAST структуру</w:t>
      </w:r>
    </w:p>
    <w:p w14:paraId="0234E91D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RDX = флаг (0 - только получить, 1 - показать диалог)</w:t>
      </w:r>
    </w:p>
    <w:p w14:paraId="42DFAAB8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GetHighContrastState proc</w:t>
      </w:r>
    </w:p>
    <w:p w14:paraId="19A51CA1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sub rsp, 28h</w:t>
      </w:r>
    </w:p>
    <w:p w14:paraId="6E48176A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EB72FEC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mov r8, rcx ; HIGHCONTRAST структура указатель на структуру</w:t>
      </w:r>
    </w:p>
    <w:p w14:paraId="34B658A9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mov rcx, SPI_GETHIGHCONTRAST  ; Action =66, получаем параметр высокой контрастности</w:t>
      </w:r>
    </w:p>
    <w:p w14:paraId="527422C3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mov rdx, sizeof HIGHCONTRAST ; Size = 16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байт</w:t>
      </w:r>
    </w:p>
    <w:p w14:paraId="4C6664BC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mov r9, 0 ; fWinIni флаг обновления профился 0- не обновлять</w:t>
      </w:r>
    </w:p>
    <w:p w14:paraId="0F336E98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43267F15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call SystemParametersInfoA</w:t>
      </w:r>
    </w:p>
    <w:p w14:paraId="36E61582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33D3DDA4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add rsp, 28h; восстанаввливаем указатель стека</w:t>
      </w:r>
    </w:p>
    <w:p w14:paraId="61EAA602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ret</w:t>
      </w:r>
    </w:p>
    <w:p w14:paraId="01EF74DF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GetHighContrastState endp</w:t>
      </w:r>
    </w:p>
    <w:p w14:paraId="5A632FD4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2EC74A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Функция установки состояния HighContrast</w:t>
      </w:r>
    </w:p>
    <w:p w14:paraId="5FA0223F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RCX = указатель на HIGHCONTRAST структуру</w:t>
      </w:r>
    </w:p>
    <w:p w14:paraId="1D4EA5DA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RDX = флаг (0 - только установить, 1 - показать диалог)</w:t>
      </w:r>
    </w:p>
    <w:p w14:paraId="6D3D634D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SetHighContrastState proc</w:t>
      </w:r>
    </w:p>
    <w:p w14:paraId="6717694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sub rsp, 28h</w:t>
      </w:r>
    </w:p>
    <w:p w14:paraId="082E764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797C3F15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r8, rcx; HIGHCONTRAST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структура</w:t>
      </w:r>
    </w:p>
    <w:p w14:paraId="2E8CF8CC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rcx, SPI_SETHIGHCONTRAST ; Action =67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устанавливаем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параметр</w:t>
      </w:r>
    </w:p>
    <w:p w14:paraId="713180CC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rdx, sizeof HIGHCONTRAST; Size</w:t>
      </w:r>
    </w:p>
    <w:p w14:paraId="1327186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5DDF2E4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test rdx, rdx;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проверяем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флаг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если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0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то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устанавливаем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без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уведомления</w:t>
      </w:r>
    </w:p>
    <w:p w14:paraId="55FE7ED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jz NoChangeNotify</w:t>
      </w:r>
    </w:p>
    <w:p w14:paraId="1F54779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067C96E7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; SPIF_UPDATEINIFILE | SPIF_SENDCHANGE;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если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не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ноль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то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сохраняем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в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реестр</w:t>
      </w:r>
    </w:p>
    <w:p w14:paraId="74B5D47C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SPIF_UPDATEINIFILE or SPIF_SENDCHANGE;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уведомляем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приложения</w:t>
      </w:r>
    </w:p>
    <w:p w14:paraId="7EA59E91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jmp CallSystemParams</w:t>
      </w:r>
    </w:p>
    <w:p w14:paraId="32C114E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344B3E2E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NoChangeNotify:</w:t>
      </w:r>
    </w:p>
    <w:p w14:paraId="459D2BE6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mov r9, 0 ;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Без</w:t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уведомления</w:t>
      </w:r>
    </w:p>
    <w:p w14:paraId="39A9F17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47A0628D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CallSystemParams:</w:t>
      </w:r>
    </w:p>
    <w:p w14:paraId="6EF1A7A4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call SystemParametersInfoA</w:t>
      </w:r>
    </w:p>
    <w:p w14:paraId="47B93869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</w:t>
      </w:r>
    </w:p>
    <w:p w14:paraId="27B5FB79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add rsp, 28h</w:t>
      </w:r>
    </w:p>
    <w:p w14:paraId="0B7D16F2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 xml:space="preserve">    ret</w:t>
      </w:r>
    </w:p>
    <w:p w14:paraId="58E5E80D" w14:textId="77777777" w:rsidR="004619A5" w:rsidRPr="00196A12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>SetHighContrastState endp</w:t>
      </w:r>
    </w:p>
    <w:p w14:paraId="07042606" w14:textId="77777777" w:rsidR="004619A5" w:rsidRDefault="004619A5" w:rsidP="004619A5">
      <w:pPr>
        <w:autoSpaceDE w:val="0"/>
        <w:autoSpaceDN w:val="0"/>
        <w:adjustRightInd w:val="0"/>
        <w:spacing w:after="0" w:line="240" w:lineRule="auto"/>
        <w:jc w:val="left"/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</w:pP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</w:r>
      <w:r w:rsidRPr="00196A12">
        <w:rPr>
          <w:rFonts w:ascii="Cascadia Mono" w:hAnsi="Cascadia Mono" w:cs="Cascadia Mono"/>
          <w:color w:val="000000"/>
          <w:kern w:val="0"/>
          <w:sz w:val="19"/>
          <w:szCs w:val="19"/>
          <w:lang w:val="en-GB"/>
        </w:rPr>
        <w:tab/>
        <w:t>End</w:t>
      </w:r>
    </w:p>
    <w:p w14:paraId="3F5A8D54" w14:textId="77777777" w:rsidR="004619A5" w:rsidRDefault="004619A5" w:rsidP="006C50E2">
      <w:pPr>
        <w:jc w:val="center"/>
        <w:rPr>
          <w:rStyle w:val="ac"/>
        </w:rPr>
      </w:pPr>
    </w:p>
    <w:p w14:paraId="03412FB8" w14:textId="77777777" w:rsidR="004619A5" w:rsidRDefault="004619A5" w:rsidP="006C50E2">
      <w:pPr>
        <w:jc w:val="center"/>
        <w:rPr>
          <w:rStyle w:val="ac"/>
        </w:rPr>
      </w:pPr>
    </w:p>
    <w:p w14:paraId="336F5FE9" w14:textId="77777777" w:rsidR="004619A5" w:rsidRDefault="004619A5" w:rsidP="006C50E2">
      <w:pPr>
        <w:jc w:val="center"/>
        <w:rPr>
          <w:rStyle w:val="ac"/>
        </w:rPr>
      </w:pPr>
    </w:p>
    <w:p w14:paraId="0E3A7C54" w14:textId="77777777" w:rsidR="004619A5" w:rsidRDefault="004619A5" w:rsidP="006C50E2">
      <w:pPr>
        <w:jc w:val="center"/>
        <w:rPr>
          <w:rStyle w:val="ac"/>
        </w:rPr>
      </w:pPr>
    </w:p>
    <w:p w14:paraId="1084D066" w14:textId="77777777" w:rsidR="004619A5" w:rsidRDefault="004619A5" w:rsidP="006C50E2">
      <w:pPr>
        <w:jc w:val="center"/>
        <w:rPr>
          <w:rStyle w:val="ac"/>
        </w:rPr>
      </w:pPr>
    </w:p>
    <w:p w14:paraId="527C8437" w14:textId="77777777" w:rsidR="004619A5" w:rsidRDefault="004619A5" w:rsidP="006C50E2">
      <w:pPr>
        <w:jc w:val="center"/>
        <w:rPr>
          <w:rStyle w:val="ac"/>
        </w:rPr>
      </w:pPr>
    </w:p>
    <w:p w14:paraId="40438B4A" w14:textId="77777777" w:rsidR="004619A5" w:rsidRDefault="004619A5" w:rsidP="006C50E2">
      <w:pPr>
        <w:jc w:val="center"/>
        <w:rPr>
          <w:rStyle w:val="ac"/>
        </w:rPr>
      </w:pPr>
    </w:p>
    <w:p w14:paraId="07AEE30E" w14:textId="77777777" w:rsidR="004619A5" w:rsidRDefault="004619A5" w:rsidP="006C50E2">
      <w:pPr>
        <w:jc w:val="center"/>
        <w:rPr>
          <w:rStyle w:val="ac"/>
        </w:rPr>
      </w:pPr>
    </w:p>
    <w:p w14:paraId="265B29D9" w14:textId="77777777" w:rsidR="004619A5" w:rsidRDefault="004619A5" w:rsidP="006C50E2">
      <w:pPr>
        <w:jc w:val="center"/>
        <w:rPr>
          <w:rStyle w:val="ac"/>
        </w:rPr>
      </w:pPr>
    </w:p>
    <w:p w14:paraId="33326B6C" w14:textId="77777777" w:rsidR="004619A5" w:rsidRDefault="004619A5" w:rsidP="006C50E2">
      <w:pPr>
        <w:jc w:val="center"/>
        <w:rPr>
          <w:rStyle w:val="ac"/>
        </w:rPr>
      </w:pPr>
    </w:p>
    <w:p w14:paraId="04CBEF79" w14:textId="77777777" w:rsidR="004619A5" w:rsidRDefault="004619A5" w:rsidP="006C50E2">
      <w:pPr>
        <w:jc w:val="center"/>
        <w:rPr>
          <w:rStyle w:val="ac"/>
        </w:rPr>
      </w:pPr>
    </w:p>
    <w:p w14:paraId="678BE6D0" w14:textId="304FE9DF" w:rsidR="006C50E2" w:rsidRPr="004619A5" w:rsidRDefault="006C50E2" w:rsidP="006C50E2">
      <w:pPr>
        <w:jc w:val="center"/>
        <w:rPr>
          <w:rStyle w:val="ac"/>
        </w:rPr>
      </w:pPr>
      <w:r>
        <w:rPr>
          <w:rStyle w:val="ac"/>
        </w:rPr>
        <w:lastRenderedPageBreak/>
        <w:t>Результаты</w:t>
      </w:r>
      <w:r w:rsidRPr="004619A5">
        <w:rPr>
          <w:rStyle w:val="ac"/>
        </w:rPr>
        <w:t xml:space="preserve"> </w:t>
      </w:r>
      <w:r>
        <w:rPr>
          <w:rStyle w:val="ac"/>
        </w:rPr>
        <w:t>работы</w:t>
      </w:r>
    </w:p>
    <w:p w14:paraId="56F764AA" w14:textId="77777777" w:rsidR="004619A5" w:rsidRPr="004619A5" w:rsidRDefault="004619A5" w:rsidP="004619A5">
      <w:pPr>
        <w:jc w:val="left"/>
        <w:rPr>
          <w:rStyle w:val="ac"/>
        </w:rPr>
      </w:pPr>
      <w:r w:rsidRPr="000C581D">
        <w:t>hcontrast.dwFlags = 0 (CF_HIGHCONTRASTON)</w:t>
      </w:r>
    </w:p>
    <w:p w14:paraId="6BDDA593" w14:textId="77777777" w:rsidR="004619A5" w:rsidRDefault="004619A5" w:rsidP="004619A5">
      <w:pPr>
        <w:jc w:val="center"/>
        <w:rPr>
          <w:rStyle w:val="ac"/>
          <w:lang w:val="en-GB"/>
        </w:rPr>
      </w:pPr>
      <w:r w:rsidRPr="00196A12">
        <w:rPr>
          <w:rStyle w:val="ac"/>
          <w:noProof/>
          <w:lang w:val="en-GB"/>
        </w:rPr>
        <w:drawing>
          <wp:inline distT="0" distB="0" distL="0" distR="0" wp14:anchorId="3BFDE9AB" wp14:editId="16FA22B6">
            <wp:extent cx="6645910" cy="373824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D936" w14:textId="77777777" w:rsidR="004619A5" w:rsidRPr="000C581D" w:rsidRDefault="004619A5" w:rsidP="004619A5">
      <w:pPr>
        <w:jc w:val="left"/>
        <w:rPr>
          <w:rStyle w:val="ac"/>
          <w:lang w:val="en-GB"/>
        </w:rPr>
      </w:pPr>
      <w:r w:rsidRPr="000C581D">
        <w:t>hcontrast.dwFlags = 1 (CF_HIGHCONTRASTO</w:t>
      </w:r>
      <w:r w:rsidRPr="000C581D">
        <w:rPr>
          <w:lang w:val="en-GB"/>
        </w:rPr>
        <w:t>OF</w:t>
      </w:r>
      <w:r w:rsidRPr="000C581D">
        <w:t>)</w:t>
      </w:r>
    </w:p>
    <w:p w14:paraId="140ABA2C" w14:textId="77777777" w:rsidR="004619A5" w:rsidRPr="00C85D74" w:rsidRDefault="004619A5" w:rsidP="004619A5">
      <w:pPr>
        <w:jc w:val="center"/>
        <w:rPr>
          <w:rStyle w:val="ac"/>
          <w:lang w:val="en-GB"/>
        </w:rPr>
      </w:pPr>
      <w:r w:rsidRPr="00196A12">
        <w:rPr>
          <w:rStyle w:val="ac"/>
          <w:noProof/>
          <w:lang w:val="en-GB"/>
        </w:rPr>
        <w:drawing>
          <wp:inline distT="0" distB="0" distL="0" distR="0" wp14:anchorId="15124E93" wp14:editId="7A5D288D">
            <wp:extent cx="6645910" cy="373824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20D7" w14:textId="77777777" w:rsidR="004619A5" w:rsidRDefault="004619A5" w:rsidP="004619A5">
      <w:pPr>
        <w:rPr>
          <w:rStyle w:val="ac"/>
          <w:b w:val="0"/>
          <w:bCs w:val="0"/>
        </w:rPr>
      </w:pPr>
    </w:p>
    <w:p w14:paraId="1F44085A" w14:textId="77777777" w:rsidR="004619A5" w:rsidRDefault="004619A5" w:rsidP="004619A5">
      <w:pPr>
        <w:rPr>
          <w:rStyle w:val="ac"/>
          <w:b w:val="0"/>
          <w:bCs w:val="0"/>
        </w:rPr>
      </w:pPr>
    </w:p>
    <w:p w14:paraId="17144A1F" w14:textId="77777777" w:rsidR="004619A5" w:rsidRDefault="004619A5" w:rsidP="004619A5">
      <w:pPr>
        <w:rPr>
          <w:rStyle w:val="ac"/>
          <w:b w:val="0"/>
          <w:bCs w:val="0"/>
        </w:rPr>
      </w:pPr>
    </w:p>
    <w:p w14:paraId="7A94DD62" w14:textId="100125D0" w:rsidR="004619A5" w:rsidRDefault="004619A5" w:rsidP="004619A5">
      <w:pPr>
        <w:rPr>
          <w:rStyle w:val="ac"/>
          <w:b w:val="0"/>
          <w:bCs w:val="0"/>
        </w:rPr>
      </w:pPr>
      <w:r>
        <w:rPr>
          <w:rStyle w:val="ac"/>
          <w:b w:val="0"/>
          <w:bCs w:val="0"/>
        </w:rPr>
        <w:lastRenderedPageBreak/>
        <w:t>Также эту настройку можно изменить в редакторе реестра:</w:t>
      </w:r>
    </w:p>
    <w:p w14:paraId="1582464E" w14:textId="66FFC93D" w:rsidR="006C50E2" w:rsidRPr="00EE604E" w:rsidRDefault="004619A5" w:rsidP="006C50E2">
      <w:pPr>
        <w:rPr>
          <w:rStyle w:val="ac"/>
          <w:b w:val="0"/>
          <w:bCs w:val="0"/>
        </w:rPr>
      </w:pPr>
      <w:r w:rsidRPr="00196A12">
        <w:rPr>
          <w:rStyle w:val="ac"/>
          <w:b w:val="0"/>
          <w:bCs w:val="0"/>
          <w:noProof/>
        </w:rPr>
        <w:drawing>
          <wp:inline distT="0" distB="0" distL="0" distR="0" wp14:anchorId="7DD82071" wp14:editId="32D3C271">
            <wp:extent cx="6645910" cy="41852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DC01" w14:textId="77777777" w:rsidR="006C50E2" w:rsidRPr="00EE604E" w:rsidRDefault="006C50E2" w:rsidP="006C50E2">
      <w:pPr>
        <w:keepNext/>
        <w:jc w:val="center"/>
        <w:rPr>
          <w:rStyle w:val="ac"/>
        </w:rPr>
      </w:pPr>
      <w:r w:rsidRPr="000F56F2">
        <w:rPr>
          <w:rStyle w:val="ac"/>
        </w:rPr>
        <w:t>Выводы</w:t>
      </w:r>
    </w:p>
    <w:p w14:paraId="5E37D8A5" w14:textId="77777777" w:rsidR="006C50E2" w:rsidRPr="000F56F2" w:rsidRDefault="006C50E2" w:rsidP="006C50E2">
      <w:r>
        <w:t xml:space="preserve">Получены практические навыки по установке системных параметров компьютера с использованием функции </w:t>
      </w:r>
      <w:r>
        <w:rPr>
          <w:lang w:val="en-US"/>
        </w:rPr>
        <w:t>SystemParametersInfo</w:t>
      </w:r>
      <w:r w:rsidRPr="000F56F2">
        <w:t>.</w:t>
      </w:r>
    </w:p>
    <w:p w14:paraId="1F7F1A52" w14:textId="77777777" w:rsidR="006C50E2" w:rsidRPr="000F56F2" w:rsidRDefault="006C50E2" w:rsidP="006C50E2"/>
    <w:p w14:paraId="6A21703D" w14:textId="77777777" w:rsidR="006C50E2" w:rsidRPr="00D176C2" w:rsidRDefault="006C50E2" w:rsidP="00D176C2">
      <w:pPr>
        <w:rPr>
          <w:rStyle w:val="ac"/>
        </w:rPr>
      </w:pPr>
    </w:p>
    <w:sectPr w:rsidR="006C50E2" w:rsidRPr="00D176C2" w:rsidSect="002114D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ttachedTemplate r:id="rId1"/>
  <w:defaultTabStop w:val="708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B039B"/>
    <w:rsid w:val="000075D6"/>
    <w:rsid w:val="00026F4B"/>
    <w:rsid w:val="00036731"/>
    <w:rsid w:val="000A7F59"/>
    <w:rsid w:val="002114D4"/>
    <w:rsid w:val="002A595E"/>
    <w:rsid w:val="004227AA"/>
    <w:rsid w:val="004619A5"/>
    <w:rsid w:val="004B039B"/>
    <w:rsid w:val="004C40CD"/>
    <w:rsid w:val="00614855"/>
    <w:rsid w:val="006342F2"/>
    <w:rsid w:val="006C50E2"/>
    <w:rsid w:val="00786F7B"/>
    <w:rsid w:val="0080628C"/>
    <w:rsid w:val="00917205"/>
    <w:rsid w:val="00C53A84"/>
    <w:rsid w:val="00CB2586"/>
    <w:rsid w:val="00D176C2"/>
    <w:rsid w:val="00EC2371"/>
    <w:rsid w:val="00F31623"/>
    <w:rsid w:val="00F46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9"/>
    <o:shapelayout v:ext="edit">
      <o:idmap v:ext="edit" data="1"/>
      <o:rules v:ext="edit">
        <o:r id="V:Rule1" type="connector" idref="#Прямая со стрелкой 1722132008"/>
        <o:r id="V:Rule2" type="connector" idref="#Прямая со стрелкой 1876286708"/>
        <o:r id="V:Rule3" type="connector" idref="#Прямая со стрелкой 1193773067"/>
        <o:r id="V:Rule4" type="connector" idref="#Прямая со стрелкой 2093127003"/>
        <o:r id="V:Rule5" type="connector" idref="#Прямая со стрелкой 2060589525"/>
        <o:r id="V:Rule6" type="connector" idref="#Прямая со стрелкой 820820100"/>
        <o:r id="V:Rule7" type="connector" idref="#Прямая со стрелкой 820820104"/>
        <o:r id="V:Rule8" type="connector" idref="#Прямая со стрелкой 57"/>
        <o:r id="V:Rule9" type="connector" idref="#Прямая со стрелкой 50"/>
        <o:r id="V:Rule10" type="connector" idref="#Прямая со стрелкой 58"/>
        <o:r id="V:Rule11" type="connector" idref="#Прямая со стрелкой 53"/>
        <o:r id="V:Rule12" type="connector" idref="#Прямая со стрелкой 54"/>
        <o:r id="V:Rule13" type="connector" idref="#Прямая со стрелкой 820820105"/>
        <o:r id="V:Rule14" type="connector" idref="#Прямая со стрелкой 47"/>
        <o:r id="V:Rule15" type="connector" idref="#Прямая со стрелкой 62"/>
        <o:r id="V:Rule16" type="connector" idref="#Прямая со стрелкой 48"/>
        <o:r id="V:Rule17" type="connector" idref="#Прямая со стрелкой 41"/>
        <o:r id="V:Rule18" type="connector" idref="#Прямая со стрелкой 63"/>
        <o:r id="V:Rule19" type="connector" idref="#Прямая со стрелкой 32"/>
        <o:r id="V:Rule20" type="connector" idref="#Прямая со стрелкой 40"/>
        <o:r id="V:Rule21" type="connector" idref="#Прямая со стрелкой 820820098"/>
        <o:r id="V:Rule22" type="connector" idref="#Прямая со стрелкой 820820101"/>
        <o:r id="V:Rule23" type="connector" idref="#Прямая со стрелкой 34"/>
        <o:r id="V:Rule24" type="connector" idref="#Прямая со стрелкой 28"/>
        <o:r id="V:Rule25" type="connector" idref="#Прямая со стрелкой 820820102"/>
        <o:r id="V:Rule26" type="connector" idref="#Прямая со стрелкой 820820103"/>
        <o:r id="V:Rule27" type="connector" idref="#Прямая со стрелкой 22"/>
        <o:r id="V:Rule28" type="connector" idref="#Прямая со стрелкой 29"/>
        <o:r id="V:Rule29" type="connector" idref="#Прямая со стрелкой 21"/>
        <o:r id="V:Rule30" type="connector" idref="#Прямая со стрелкой 19"/>
        <o:r id="V:Rule31" type="connector" idref="#Прямая со стрелкой 60"/>
        <o:r id="V:Rule32" type="connector" idref="#Прямая со стрелкой 59"/>
        <o:r id="V:Rule33" type="connector" idref="#Прямая со стрелкой 18"/>
        <o:r id="V:Rule34" type="connector" idref="#Прямая со стрелкой 16"/>
      </o:rules>
    </o:shapelayout>
  </w:shapeDefaults>
  <w:decimalSymbol w:val=","/>
  <w:listSeparator w:val=";"/>
  <w14:docId w14:val="61DDBEF6"/>
  <w15:docId w15:val="{D5D717FD-3E62-4529-ABED-123E3BDFB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75D6"/>
    <w:pPr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2114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114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114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114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114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114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114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114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114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114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114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114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114D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114D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114D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114D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114D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114D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114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114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114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114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114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114D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114D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114D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114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114D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114D4"/>
    <w:rPr>
      <w:b/>
      <w:bCs/>
      <w:smallCaps/>
      <w:color w:val="2F5496" w:themeColor="accent1" w:themeShade="BF"/>
      <w:spacing w:val="5"/>
    </w:rPr>
  </w:style>
  <w:style w:type="character" w:styleId="ac">
    <w:name w:val="Strong"/>
    <w:basedOn w:val="a0"/>
    <w:uiPriority w:val="22"/>
    <w:qFormat/>
    <w:rsid w:val="004B039B"/>
    <w:rPr>
      <w:b/>
      <w:bCs/>
    </w:rPr>
  </w:style>
  <w:style w:type="table" w:styleId="ad">
    <w:name w:val="Table Grid"/>
    <w:basedOn w:val="a1"/>
    <w:uiPriority w:val="39"/>
    <w:rsid w:val="006342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Balloon Text"/>
    <w:basedOn w:val="a"/>
    <w:link w:val="af"/>
    <w:uiPriority w:val="99"/>
    <w:semiHidden/>
    <w:unhideWhenUsed/>
    <w:rsid w:val="006C50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6C50E2"/>
    <w:rPr>
      <w:rFonts w:ascii="Tahoma" w:hAnsi="Tahoma" w:cs="Tahoma"/>
      <w:sz w:val="16"/>
      <w:szCs w:val="16"/>
    </w:rPr>
  </w:style>
  <w:style w:type="character" w:styleId="af0">
    <w:name w:val="Hyperlink"/>
    <w:basedOn w:val="a0"/>
    <w:uiPriority w:val="99"/>
    <w:unhideWhenUsed/>
    <w:rsid w:val="004619A5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4619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5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EXP\Documents\&#1053;&#1072;&#1089;&#1090;&#1088;&#1072;&#1080;&#1074;&#1072;&#1077;&#1084;&#1099;&#1077;%20&#1096;&#1072;&#1073;&#1083;&#1086;&#1085;&#1099;%20Office\&#1044;&#1083;&#1103;%20&#1083;&#1072;&#1073;&#1086;&#1088;&#1072;&#1090;&#1086;&#1088;&#1085;&#1099;&#1093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636C8D-E721-4767-A0BF-696021186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Для лабораторных.dotx</Template>
  <TotalTime>123</TotalTime>
  <Pages>1</Pages>
  <Words>1665</Words>
  <Characters>9492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DEXP</dc:creator>
  <cp:keywords/>
  <dc:description/>
  <cp:lastModifiedBy>Яков Федоров</cp:lastModifiedBy>
  <cp:revision>8</cp:revision>
  <dcterms:created xsi:type="dcterms:W3CDTF">2025-09-15T19:56:00Z</dcterms:created>
  <dcterms:modified xsi:type="dcterms:W3CDTF">2025-10-09T09:21:00Z</dcterms:modified>
</cp:coreProperties>
</file>